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3B32" w14:textId="72BB482F" w:rsidR="00EF270A" w:rsidRPr="0025281D" w:rsidRDefault="004C435D" w:rsidP="00A96F5A">
      <w:pPr>
        <w:pStyle w:val="ac"/>
        <w:jc w:val="both"/>
        <w:rPr>
          <w:color w:val="auto"/>
        </w:rPr>
      </w:pPr>
      <w:r w:rsidRPr="0025281D">
        <w:rPr>
          <w:color w:val="auto"/>
        </w:rPr>
        <w:t>202</w:t>
      </w:r>
      <w:r w:rsidR="00346E5A">
        <w:rPr>
          <w:color w:val="auto"/>
        </w:rPr>
        <w:t>4</w:t>
      </w:r>
      <w:r w:rsidRPr="0025281D">
        <w:rPr>
          <w:color w:val="auto"/>
        </w:rPr>
        <w:t>-</w:t>
      </w:r>
      <w:r w:rsidR="005413E1">
        <w:rPr>
          <w:color w:val="auto"/>
        </w:rPr>
        <w:t>1</w:t>
      </w:r>
      <w:r w:rsidR="00303B2D">
        <w:rPr>
          <w:color w:val="auto"/>
        </w:rPr>
        <w:t>0</w:t>
      </w:r>
      <w:r w:rsidRPr="0025281D">
        <w:rPr>
          <w:color w:val="auto"/>
        </w:rPr>
        <w:t>-</w:t>
      </w:r>
      <w:r w:rsidR="00303B2D">
        <w:rPr>
          <w:color w:val="auto"/>
        </w:rPr>
        <w:t>1</w:t>
      </w:r>
      <w:r w:rsidR="00346E5A">
        <w:rPr>
          <w:color w:val="auto"/>
        </w:rPr>
        <w:t>8</w:t>
      </w:r>
    </w:p>
    <w:p w14:paraId="1BEFD65E" w14:textId="4A40150C" w:rsidR="00EF270A" w:rsidRPr="0025281D" w:rsidRDefault="004C435D" w:rsidP="00A96F5A">
      <w:pPr>
        <w:pStyle w:val="a8"/>
        <w:jc w:val="both"/>
        <w:rPr>
          <w:color w:val="auto"/>
        </w:rPr>
      </w:pPr>
      <w:r w:rsidRPr="0025281D">
        <w:rPr>
          <w:rFonts w:hint="eastAsia"/>
          <w:color w:val="auto"/>
        </w:rPr>
        <w:t>应用系统体系架构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—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作业</w:t>
      </w:r>
      <w:r w:rsidR="00984C95">
        <w:rPr>
          <w:color w:val="auto"/>
        </w:rPr>
        <w:t>5</w:t>
      </w:r>
    </w:p>
    <w:p w14:paraId="0D8B9C85" w14:textId="77777777" w:rsidR="00984C95" w:rsidRPr="0025281D" w:rsidRDefault="00984C95" w:rsidP="00984C95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作业要求</w:t>
      </w:r>
    </w:p>
    <w:p w14:paraId="400055E3" w14:textId="77777777" w:rsidR="00984C95" w:rsidRPr="0025281D" w:rsidRDefault="00984C95" w:rsidP="00984C95">
      <w:pPr>
        <w:jc w:val="both"/>
        <w:rPr>
          <w:color w:val="auto"/>
        </w:rPr>
      </w:pPr>
      <w:r w:rsidRPr="0025281D">
        <w:rPr>
          <w:rFonts w:hint="eastAsia"/>
          <w:color w:val="auto"/>
        </w:rPr>
        <w:t>请你在大二开发的</w:t>
      </w:r>
      <w:r w:rsidRPr="0025281D">
        <w:rPr>
          <w:rFonts w:asciiTheme="majorHAnsi" w:hAnsiTheme="majorHAnsi" w:hint="eastAsia"/>
          <w:color w:val="auto"/>
          <w:szCs w:val="26"/>
        </w:rPr>
        <w:t>E-</w:t>
      </w:r>
      <w:proofErr w:type="spellStart"/>
      <w:r w:rsidRPr="0025281D">
        <w:rPr>
          <w:rFonts w:asciiTheme="majorHAnsi" w:hAnsiTheme="majorHAnsi" w:hint="eastAsia"/>
          <w:color w:val="auto"/>
          <w:szCs w:val="26"/>
        </w:rPr>
        <w:t>B</w:t>
      </w:r>
      <w:r w:rsidRPr="0025281D">
        <w:rPr>
          <w:rFonts w:hint="eastAsia"/>
          <w:color w:val="auto"/>
        </w:rPr>
        <w:t>ookStore</w:t>
      </w:r>
      <w:proofErr w:type="spellEnd"/>
      <w:r w:rsidRPr="0025281D">
        <w:rPr>
          <w:rFonts w:hint="eastAsia"/>
          <w:color w:val="auto"/>
        </w:rPr>
        <w:t>系统的基础上，完成下列任务：</w:t>
      </w:r>
    </w:p>
    <w:p w14:paraId="67EBB3F3" w14:textId="65537101" w:rsidR="00984C95" w:rsidRPr="00BD78CE" w:rsidRDefault="000C33EB" w:rsidP="00984C95">
      <w:pPr>
        <w:pStyle w:val="2"/>
        <w:jc w:val="both"/>
        <w:rPr>
          <w:color w:val="auto"/>
        </w:rPr>
      </w:pPr>
      <w:r>
        <w:rPr>
          <w:rFonts w:hint="eastAsia"/>
          <w:color w:val="auto"/>
          <w:lang w:val="en-US"/>
        </w:rPr>
        <w:t>完成</w:t>
      </w:r>
      <w:r w:rsidR="00984C95" w:rsidRPr="00BD78CE">
        <w:rPr>
          <w:color w:val="auto"/>
        </w:rPr>
        <w:t>下面两项任务：</w:t>
      </w:r>
    </w:p>
    <w:p w14:paraId="586368A3" w14:textId="6CF96D22" w:rsidR="00984C95" w:rsidRPr="00BD78CE" w:rsidRDefault="00984C95" w:rsidP="00984C95">
      <w:pPr>
        <w:pStyle w:val="3"/>
        <w:rPr>
          <w:color w:val="auto"/>
          <w:lang w:val="en-US"/>
        </w:rPr>
      </w:pPr>
      <w:r w:rsidRPr="00BD78CE">
        <w:rPr>
          <w:color w:val="auto"/>
          <w:lang w:val="en-US"/>
        </w:rPr>
        <w:t>开发一个微服务，输入为书名，输出为书的作者。将此微服务单独部署，并使用</w:t>
      </w:r>
      <w:r w:rsidR="00885CC6">
        <w:rPr>
          <w:rFonts w:hint="eastAsia"/>
          <w:color w:val="auto"/>
          <w:lang w:val="en-US"/>
        </w:rPr>
        <w:t>eureka</w:t>
      </w:r>
      <w:r>
        <w:rPr>
          <w:rFonts w:hint="eastAsia"/>
          <w:color w:val="auto"/>
          <w:lang w:val="en-US"/>
        </w:rPr>
        <w:t>或其他你擅长使用的工具</w:t>
      </w:r>
      <w:r w:rsidRPr="00BD78CE">
        <w:rPr>
          <w:rFonts w:hint="eastAsia"/>
          <w:color w:val="auto"/>
          <w:lang w:val="en-US"/>
        </w:rPr>
        <w:t>进</w:t>
      </w:r>
      <w:r w:rsidRPr="00BD78CE">
        <w:rPr>
          <w:color w:val="auto"/>
          <w:lang w:val="en-US"/>
        </w:rPr>
        <w:t>行路由，在你的</w:t>
      </w:r>
      <w:r w:rsidRPr="00BD78CE">
        <w:rPr>
          <w:color w:val="auto"/>
          <w:lang w:val="en-US"/>
        </w:rPr>
        <w:t>E-Book</w:t>
      </w:r>
      <w:r w:rsidRPr="00BD78CE">
        <w:rPr>
          <w:color w:val="auto"/>
          <w:lang w:val="en-US"/>
        </w:rPr>
        <w:t>系统中使用该服务来完成作者搜索功能。</w:t>
      </w:r>
      <w:r>
        <w:rPr>
          <w:rFonts w:hint="eastAsia"/>
          <w:color w:val="auto"/>
          <w:lang w:val="en-US"/>
        </w:rPr>
        <w:t>请你编写文档，用你编写的这个微服务为例，解释</w:t>
      </w:r>
      <w:r>
        <w:rPr>
          <w:rFonts w:hint="eastAsia"/>
          <w:color w:val="auto"/>
          <w:lang w:val="en-US"/>
        </w:rPr>
        <w:t>Gateway</w:t>
      </w:r>
      <w:r>
        <w:rPr>
          <w:rFonts w:hint="eastAsia"/>
          <w:color w:val="auto"/>
          <w:lang w:val="en-US"/>
        </w:rPr>
        <w:t>和</w:t>
      </w:r>
      <w:r>
        <w:rPr>
          <w:rFonts w:hint="eastAsia"/>
          <w:color w:val="auto"/>
          <w:lang w:val="en-US"/>
        </w:rPr>
        <w:t>Service</w:t>
      </w:r>
      <w:r>
        <w:rPr>
          <w:color w:val="auto"/>
          <w:lang w:val="en-US"/>
        </w:rPr>
        <w:t xml:space="preserve"> </w:t>
      </w:r>
      <w:r>
        <w:rPr>
          <w:rFonts w:hint="eastAsia"/>
          <w:color w:val="auto"/>
          <w:lang w:val="en-US"/>
        </w:rPr>
        <w:t>Registry</w:t>
      </w:r>
      <w:r>
        <w:rPr>
          <w:rFonts w:hint="eastAsia"/>
          <w:color w:val="auto"/>
          <w:lang w:val="en-US"/>
        </w:rPr>
        <w:t>在微服务架构中都起到了什么作用？在文档中还需要说明你的服务的部署与使用方式。</w:t>
      </w:r>
    </w:p>
    <w:p w14:paraId="78B21C9D" w14:textId="77777777" w:rsidR="00984C95" w:rsidRPr="00BD78CE" w:rsidRDefault="00984C95" w:rsidP="00984C95">
      <w:pPr>
        <w:pStyle w:val="3"/>
        <w:rPr>
          <w:color w:val="auto"/>
          <w:lang w:val="en-US"/>
        </w:rPr>
      </w:pPr>
      <w:r w:rsidRPr="00BD78CE">
        <w:rPr>
          <w:color w:val="auto"/>
          <w:lang w:val="en-US"/>
        </w:rPr>
        <w:t>开发一个函数式服务，输入为订单中</w:t>
      </w:r>
      <w:r>
        <w:rPr>
          <w:rFonts w:hint="eastAsia"/>
          <w:color w:val="auto"/>
          <w:lang w:val="en-US"/>
        </w:rPr>
        <w:t>某种</w:t>
      </w:r>
      <w:r w:rsidRPr="00BD78CE">
        <w:rPr>
          <w:color w:val="auto"/>
          <w:lang w:val="en-US"/>
        </w:rPr>
        <w:t>书的价格和数量，输出为订单</w:t>
      </w:r>
      <w:r>
        <w:rPr>
          <w:rFonts w:hint="eastAsia"/>
          <w:color w:val="auto"/>
          <w:lang w:val="en-US"/>
        </w:rPr>
        <w:t>中有关这种书</w:t>
      </w:r>
      <w:r w:rsidRPr="00BD78CE">
        <w:rPr>
          <w:color w:val="auto"/>
          <w:lang w:val="en-US"/>
        </w:rPr>
        <w:t>的</w:t>
      </w:r>
      <w:r>
        <w:rPr>
          <w:rFonts w:hint="eastAsia"/>
          <w:color w:val="auto"/>
          <w:lang w:val="en-US"/>
        </w:rPr>
        <w:t>总价</w:t>
      </w:r>
      <w:r w:rsidRPr="00BD78CE">
        <w:rPr>
          <w:color w:val="auto"/>
          <w:lang w:val="en-US"/>
        </w:rPr>
        <w:t>。将此函数式服务单独部署，并在你的</w:t>
      </w:r>
      <w:r w:rsidRPr="00BD78CE">
        <w:rPr>
          <w:color w:val="auto"/>
          <w:lang w:val="en-US"/>
        </w:rPr>
        <w:t>E-Book</w:t>
      </w:r>
      <w:r w:rsidRPr="00BD78CE">
        <w:rPr>
          <w:color w:val="auto"/>
          <w:lang w:val="en-US"/>
        </w:rPr>
        <w:t>系统中使用该服务来完成订单总价计算功能</w:t>
      </w:r>
      <w:r>
        <w:rPr>
          <w:rFonts w:hint="eastAsia"/>
          <w:color w:val="auto"/>
          <w:lang w:val="en-US"/>
        </w:rPr>
        <w:t>，其中一个订单中可能包含多种书，每种书包含一本或多本。请你编写文档，用你编写的这个函数式服务为例，解释函数式服务的无状态指的是什么？函数式服务为什么容易扩展？在文档中还需要说明你的服务的部署与使用方式。</w:t>
      </w:r>
    </w:p>
    <w:p w14:paraId="6400A659" w14:textId="77777777" w:rsidR="00984C95" w:rsidRPr="0025281D" w:rsidRDefault="00984C95" w:rsidP="00984C95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提交要求</w:t>
      </w:r>
    </w:p>
    <w:p w14:paraId="07FA9328" w14:textId="77777777" w:rsidR="00984C95" w:rsidRPr="0025281D" w:rsidRDefault="00984C95" w:rsidP="00984C95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请将你自己编写的源码、脚本和文档压缩后上传，勿压缩整个工程提交，尤其是不要压缩第三方的</w:t>
      </w:r>
      <w:r w:rsidRPr="0025281D">
        <w:rPr>
          <w:rFonts w:hint="eastAsia"/>
          <w:color w:val="auto"/>
          <w:lang w:val="en-US"/>
        </w:rPr>
        <w:t>Jar</w:t>
      </w:r>
      <w:r w:rsidRPr="0025281D">
        <w:rPr>
          <w:rFonts w:hint="eastAsia"/>
          <w:color w:val="auto"/>
          <w:lang w:val="en-US"/>
        </w:rPr>
        <w:t>包。</w:t>
      </w:r>
    </w:p>
    <w:p w14:paraId="32EC0B72" w14:textId="77777777" w:rsidR="00984C95" w:rsidRPr="0025281D" w:rsidRDefault="00984C95" w:rsidP="00984C95">
      <w:pPr>
        <w:pStyle w:val="1"/>
        <w:jc w:val="both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评分标准：</w:t>
      </w:r>
    </w:p>
    <w:p w14:paraId="247FEACF" w14:textId="2C9AD244" w:rsidR="00984C95" w:rsidRDefault="00984C95" w:rsidP="00984C95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能够正确</w:t>
      </w:r>
      <w:r w:rsidR="000C33EB">
        <w:rPr>
          <w:rFonts w:hint="eastAsia"/>
          <w:color w:val="auto"/>
          <w:lang w:val="en-US"/>
        </w:rPr>
        <w:t>编写微服务</w:t>
      </w:r>
      <w:r>
        <w:rPr>
          <w:rFonts w:hint="eastAsia"/>
          <w:color w:val="auto"/>
          <w:lang w:val="en-US"/>
        </w:rPr>
        <w:t>代码</w:t>
      </w:r>
      <w:r w:rsidR="000C33EB">
        <w:rPr>
          <w:rFonts w:hint="eastAsia"/>
          <w:color w:val="auto"/>
          <w:lang w:val="en-US"/>
        </w:rPr>
        <w:t>并</w:t>
      </w:r>
      <w:r>
        <w:rPr>
          <w:rFonts w:hint="eastAsia"/>
          <w:color w:val="auto"/>
          <w:lang w:val="en-US"/>
        </w:rPr>
        <w:t>实现指定的任务</w:t>
      </w:r>
      <w:r w:rsidRPr="0025281D">
        <w:rPr>
          <w:rFonts w:hint="eastAsia"/>
          <w:color w:val="auto"/>
          <w:lang w:val="en-US"/>
        </w:rPr>
        <w:t>（</w:t>
      </w:r>
      <w:r w:rsidR="000C33EB">
        <w:rPr>
          <w:rFonts w:hint="eastAsia"/>
          <w:color w:val="auto"/>
          <w:lang w:val="en-US"/>
        </w:rPr>
        <w:t>2</w:t>
      </w:r>
      <w:r w:rsidRPr="0025281D">
        <w:rPr>
          <w:rFonts w:hint="eastAsia"/>
          <w:color w:val="auto"/>
          <w:lang w:val="en-US"/>
        </w:rPr>
        <w:t>分）</w:t>
      </w:r>
    </w:p>
    <w:p w14:paraId="5A5FCB3C" w14:textId="18E41AD3" w:rsidR="00984C95" w:rsidRDefault="00984C95" w:rsidP="00984C95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能够按照你设计的</w:t>
      </w:r>
      <w:r w:rsidR="000C33EB">
        <w:rPr>
          <w:rFonts w:hint="eastAsia"/>
          <w:color w:val="auto"/>
          <w:lang w:val="en-US"/>
        </w:rPr>
        <w:t>微服务</w:t>
      </w:r>
      <w:r>
        <w:rPr>
          <w:rFonts w:hint="eastAsia"/>
          <w:color w:val="auto"/>
          <w:lang w:val="en-US"/>
        </w:rPr>
        <w:t>正确回答</w:t>
      </w:r>
      <w:r w:rsidR="000C33EB">
        <w:rPr>
          <w:rFonts w:hint="eastAsia"/>
          <w:color w:val="auto"/>
          <w:lang w:val="en-US"/>
        </w:rPr>
        <w:t>1.A.i</w:t>
      </w:r>
      <w:r w:rsidR="000C33EB">
        <w:rPr>
          <w:rFonts w:hint="eastAsia"/>
          <w:color w:val="auto"/>
          <w:lang w:val="en-US"/>
        </w:rPr>
        <w:t>中</w:t>
      </w:r>
      <w:r>
        <w:rPr>
          <w:rFonts w:hint="eastAsia"/>
          <w:color w:val="auto"/>
          <w:lang w:val="en-US"/>
        </w:rPr>
        <w:t>指定的问题（</w:t>
      </w:r>
      <w:r w:rsidR="000C33EB">
        <w:rPr>
          <w:rFonts w:hint="eastAsia"/>
          <w:color w:val="auto"/>
          <w:lang w:val="en-US"/>
        </w:rPr>
        <w:t>1</w:t>
      </w:r>
      <w:r>
        <w:rPr>
          <w:rFonts w:hint="eastAsia"/>
          <w:color w:val="auto"/>
          <w:lang w:val="en-US"/>
        </w:rPr>
        <w:t>分）</w:t>
      </w:r>
    </w:p>
    <w:p w14:paraId="57436457" w14:textId="71BAF780" w:rsidR="000C33EB" w:rsidRDefault="000C33EB" w:rsidP="000C33EB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能够正确编写</w:t>
      </w:r>
      <w:r>
        <w:rPr>
          <w:rFonts w:hint="eastAsia"/>
          <w:color w:val="auto"/>
          <w:lang w:val="en-US"/>
        </w:rPr>
        <w:t>函数式</w:t>
      </w:r>
      <w:r>
        <w:rPr>
          <w:rFonts w:hint="eastAsia"/>
          <w:color w:val="auto"/>
          <w:lang w:val="en-US"/>
        </w:rPr>
        <w:t>服务代码并实现指定的任务</w:t>
      </w:r>
      <w:r w:rsidRPr="0025281D">
        <w:rPr>
          <w:rFonts w:hint="eastAsia"/>
          <w:color w:val="auto"/>
          <w:lang w:val="en-US"/>
        </w:rPr>
        <w:t>（</w:t>
      </w:r>
      <w:r>
        <w:rPr>
          <w:rFonts w:hint="eastAsia"/>
          <w:color w:val="auto"/>
          <w:lang w:val="en-US"/>
        </w:rPr>
        <w:t>1</w:t>
      </w:r>
      <w:r w:rsidRPr="0025281D">
        <w:rPr>
          <w:rFonts w:hint="eastAsia"/>
          <w:color w:val="auto"/>
          <w:lang w:val="en-US"/>
        </w:rPr>
        <w:t>分）</w:t>
      </w:r>
    </w:p>
    <w:p w14:paraId="4F6D44EE" w14:textId="6E49BB1D" w:rsidR="000C33EB" w:rsidRPr="0025281D" w:rsidRDefault="000C33EB" w:rsidP="000C33EB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lastRenderedPageBreak/>
        <w:t>能够按照你设计的函数式服务正确回答</w:t>
      </w:r>
      <w:r>
        <w:rPr>
          <w:rFonts w:hint="eastAsia"/>
          <w:color w:val="auto"/>
          <w:lang w:val="en-US"/>
        </w:rPr>
        <w:t>1.A.i</w:t>
      </w:r>
      <w:r>
        <w:rPr>
          <w:rFonts w:hint="eastAsia"/>
          <w:color w:val="auto"/>
          <w:lang w:val="en-US"/>
        </w:rPr>
        <w:t>i</w:t>
      </w:r>
      <w:r>
        <w:rPr>
          <w:rFonts w:hint="eastAsia"/>
          <w:color w:val="auto"/>
          <w:lang w:val="en-US"/>
        </w:rPr>
        <w:t>中</w:t>
      </w:r>
      <w:r>
        <w:rPr>
          <w:rFonts w:hint="eastAsia"/>
          <w:color w:val="auto"/>
          <w:lang w:val="en-US"/>
        </w:rPr>
        <w:t>指定的问题（</w:t>
      </w:r>
      <w:r>
        <w:rPr>
          <w:rFonts w:hint="eastAsia"/>
          <w:color w:val="auto"/>
          <w:lang w:val="en-US"/>
        </w:rPr>
        <w:t>1</w:t>
      </w:r>
      <w:r>
        <w:rPr>
          <w:rFonts w:hint="eastAsia"/>
          <w:color w:val="auto"/>
          <w:lang w:val="en-US"/>
        </w:rPr>
        <w:t>分）</w:t>
      </w:r>
    </w:p>
    <w:p w14:paraId="4CFF0BF5" w14:textId="280493F1" w:rsidR="00A11225" w:rsidRPr="0025281D" w:rsidRDefault="00984C95" w:rsidP="00984C95">
      <w:pPr>
        <w:pStyle w:val="2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t>如果不能将作业要求整合在你的</w:t>
      </w:r>
      <w:r w:rsidRPr="0025281D">
        <w:rPr>
          <w:rFonts w:hint="eastAsia"/>
          <w:color w:val="auto"/>
          <w:lang w:val="en-US"/>
        </w:rPr>
        <w:t>E</w:t>
      </w:r>
      <w:r w:rsidRPr="0025281D">
        <w:rPr>
          <w:color w:val="auto"/>
          <w:lang w:val="en-US"/>
        </w:rPr>
        <w:t>-</w:t>
      </w:r>
      <w:proofErr w:type="spellStart"/>
      <w:r w:rsidRPr="0025281D">
        <w:rPr>
          <w:rFonts w:hint="eastAsia"/>
          <w:color w:val="auto"/>
          <w:lang w:val="en-US"/>
        </w:rPr>
        <w:t>BookStore</w:t>
      </w:r>
      <w:proofErr w:type="spellEnd"/>
      <w:r w:rsidRPr="0025281D">
        <w:rPr>
          <w:rFonts w:hint="eastAsia"/>
          <w:color w:val="auto"/>
          <w:lang w:val="en-US"/>
        </w:rPr>
        <w:t>中，那么请开发单独的针对作业要求完成的独立工程并提交，但是需要扣分，未整合到系统中的作业要求扣</w:t>
      </w:r>
      <w:r w:rsidRPr="0025281D">
        <w:rPr>
          <w:rFonts w:hint="eastAsia"/>
          <w:color w:val="auto"/>
          <w:lang w:val="en-US"/>
        </w:rPr>
        <w:t>1</w:t>
      </w:r>
      <w:r w:rsidR="00A11225" w:rsidRPr="0025281D">
        <w:rPr>
          <w:rFonts w:hint="eastAsia"/>
          <w:color w:val="auto"/>
          <w:lang w:val="en-US"/>
        </w:rPr>
        <w:t>分。</w:t>
      </w:r>
    </w:p>
    <w:sectPr w:rsidR="00A11225" w:rsidRPr="0025281D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028AC" w14:textId="77777777" w:rsidR="00891B2D" w:rsidRDefault="00891B2D">
      <w:pPr>
        <w:spacing w:after="0" w:line="240" w:lineRule="auto"/>
      </w:pPr>
      <w:r>
        <w:separator/>
      </w:r>
    </w:p>
    <w:p w14:paraId="53553762" w14:textId="77777777" w:rsidR="00891B2D" w:rsidRDefault="00891B2D"/>
  </w:endnote>
  <w:endnote w:type="continuationSeparator" w:id="0">
    <w:p w14:paraId="6CACA110" w14:textId="77777777" w:rsidR="00891B2D" w:rsidRDefault="00891B2D">
      <w:pPr>
        <w:spacing w:after="0" w:line="240" w:lineRule="auto"/>
      </w:pPr>
      <w:r>
        <w:continuationSeparator/>
      </w:r>
    </w:p>
    <w:p w14:paraId="35ABD5FA" w14:textId="77777777" w:rsidR="00891B2D" w:rsidRDefault="00891B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3B9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737EA" w14:textId="77777777" w:rsidR="00891B2D" w:rsidRDefault="00891B2D">
      <w:pPr>
        <w:spacing w:after="0" w:line="240" w:lineRule="auto"/>
      </w:pPr>
      <w:r>
        <w:separator/>
      </w:r>
    </w:p>
    <w:p w14:paraId="0C18FBA8" w14:textId="77777777" w:rsidR="00891B2D" w:rsidRDefault="00891B2D"/>
  </w:footnote>
  <w:footnote w:type="continuationSeparator" w:id="0">
    <w:p w14:paraId="4B03976F" w14:textId="77777777" w:rsidR="00891B2D" w:rsidRDefault="00891B2D">
      <w:pPr>
        <w:spacing w:after="0" w:line="240" w:lineRule="auto"/>
      </w:pPr>
      <w:r>
        <w:continuationSeparator/>
      </w:r>
    </w:p>
    <w:p w14:paraId="63D56BD7" w14:textId="77777777" w:rsidR="00891B2D" w:rsidRDefault="00891B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34B58"/>
    <w:multiLevelType w:val="multilevel"/>
    <w:tmpl w:val="6CD0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D1034"/>
    <w:multiLevelType w:val="multilevel"/>
    <w:tmpl w:val="BCF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B5615"/>
    <w:multiLevelType w:val="hybridMultilevel"/>
    <w:tmpl w:val="520C2396"/>
    <w:lvl w:ilvl="0" w:tplc="A0428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AD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63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4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E4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2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9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2D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FA03DC"/>
    <w:multiLevelType w:val="hybridMultilevel"/>
    <w:tmpl w:val="59848774"/>
    <w:lvl w:ilvl="0" w:tplc="EA288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D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D44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A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4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6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A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AE6B55"/>
    <w:multiLevelType w:val="hybridMultilevel"/>
    <w:tmpl w:val="CEA8A3AA"/>
    <w:lvl w:ilvl="0" w:tplc="6442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62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E51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E3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7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E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82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8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0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FB0E3A"/>
    <w:multiLevelType w:val="multilevel"/>
    <w:tmpl w:val="59CC43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ind w:left="1500" w:hanging="420"/>
      </w:pPr>
      <w:rPr>
        <w:rFonts w:hint="eastAsia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4AD80CBA"/>
    <w:multiLevelType w:val="hybridMultilevel"/>
    <w:tmpl w:val="014062BC"/>
    <w:lvl w:ilvl="0" w:tplc="59BE5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82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CF0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6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89B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84F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A8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4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80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C1A4B"/>
    <w:multiLevelType w:val="multilevel"/>
    <w:tmpl w:val="A9F4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D69C3"/>
    <w:multiLevelType w:val="hybridMultilevel"/>
    <w:tmpl w:val="55BA5720"/>
    <w:lvl w:ilvl="0" w:tplc="F5B6C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22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6E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6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0E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0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07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A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0F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893AD6"/>
    <w:multiLevelType w:val="hybridMultilevel"/>
    <w:tmpl w:val="CAF00B94"/>
    <w:lvl w:ilvl="0" w:tplc="75128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277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F2C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387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83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AB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AE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84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701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935206">
    <w:abstractNumId w:val="5"/>
  </w:num>
  <w:num w:numId="2" w16cid:durableId="1542589070">
    <w:abstractNumId w:val="4"/>
  </w:num>
  <w:num w:numId="3" w16cid:durableId="182668274">
    <w:abstractNumId w:val="3"/>
  </w:num>
  <w:num w:numId="4" w16cid:durableId="1896502341">
    <w:abstractNumId w:val="5"/>
  </w:num>
  <w:num w:numId="5" w16cid:durableId="1820606985">
    <w:abstractNumId w:val="8"/>
  </w:num>
  <w:num w:numId="6" w16cid:durableId="473060970">
    <w:abstractNumId w:val="2"/>
  </w:num>
  <w:num w:numId="7" w16cid:durableId="1957788338">
    <w:abstractNumId w:val="5"/>
  </w:num>
  <w:num w:numId="8" w16cid:durableId="368721636">
    <w:abstractNumId w:val="6"/>
  </w:num>
  <w:num w:numId="9" w16cid:durableId="750391747">
    <w:abstractNumId w:val="5"/>
  </w:num>
  <w:num w:numId="10" w16cid:durableId="1925919857">
    <w:abstractNumId w:val="5"/>
  </w:num>
  <w:num w:numId="11" w16cid:durableId="1517307206">
    <w:abstractNumId w:val="0"/>
  </w:num>
  <w:num w:numId="12" w16cid:durableId="145124072">
    <w:abstractNumId w:val="5"/>
  </w:num>
  <w:num w:numId="13" w16cid:durableId="793717619">
    <w:abstractNumId w:val="7"/>
  </w:num>
  <w:num w:numId="14" w16cid:durableId="434789143">
    <w:abstractNumId w:val="1"/>
  </w:num>
  <w:num w:numId="15" w16cid:durableId="888149297">
    <w:abstractNumId w:val="5"/>
  </w:num>
  <w:num w:numId="16" w16cid:durableId="1408991164">
    <w:abstractNumId w:val="9"/>
  </w:num>
  <w:num w:numId="17" w16cid:durableId="1928346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5D"/>
    <w:rsid w:val="000424EE"/>
    <w:rsid w:val="000756A0"/>
    <w:rsid w:val="000C33EB"/>
    <w:rsid w:val="000D5EE3"/>
    <w:rsid w:val="000E4B77"/>
    <w:rsid w:val="000E4C55"/>
    <w:rsid w:val="000E70B2"/>
    <w:rsid w:val="000F481B"/>
    <w:rsid w:val="001312BF"/>
    <w:rsid w:val="0013795C"/>
    <w:rsid w:val="00152FE7"/>
    <w:rsid w:val="001719E3"/>
    <w:rsid w:val="00174C63"/>
    <w:rsid w:val="001B3A30"/>
    <w:rsid w:val="00221FED"/>
    <w:rsid w:val="002506AD"/>
    <w:rsid w:val="0025281D"/>
    <w:rsid w:val="0027639F"/>
    <w:rsid w:val="002F04A1"/>
    <w:rsid w:val="00303B2D"/>
    <w:rsid w:val="00310D83"/>
    <w:rsid w:val="00314F23"/>
    <w:rsid w:val="00337024"/>
    <w:rsid w:val="00346E5A"/>
    <w:rsid w:val="0037772F"/>
    <w:rsid w:val="003B5944"/>
    <w:rsid w:val="0045138D"/>
    <w:rsid w:val="004804AC"/>
    <w:rsid w:val="00487E47"/>
    <w:rsid w:val="004C1EFC"/>
    <w:rsid w:val="004C435D"/>
    <w:rsid w:val="005413E1"/>
    <w:rsid w:val="00541E67"/>
    <w:rsid w:val="00593ACE"/>
    <w:rsid w:val="005F6349"/>
    <w:rsid w:val="00612B81"/>
    <w:rsid w:val="00622DE7"/>
    <w:rsid w:val="00624602"/>
    <w:rsid w:val="00645558"/>
    <w:rsid w:val="00653156"/>
    <w:rsid w:val="00675E68"/>
    <w:rsid w:val="00685F4A"/>
    <w:rsid w:val="006C0C19"/>
    <w:rsid w:val="00702D9A"/>
    <w:rsid w:val="00724489"/>
    <w:rsid w:val="00741F74"/>
    <w:rsid w:val="00763FAD"/>
    <w:rsid w:val="00782A39"/>
    <w:rsid w:val="007929A8"/>
    <w:rsid w:val="007E0CE9"/>
    <w:rsid w:val="00830BDC"/>
    <w:rsid w:val="008458F6"/>
    <w:rsid w:val="00885CC6"/>
    <w:rsid w:val="00891B2D"/>
    <w:rsid w:val="00910E94"/>
    <w:rsid w:val="00946E5B"/>
    <w:rsid w:val="00960070"/>
    <w:rsid w:val="00970106"/>
    <w:rsid w:val="00981FB2"/>
    <w:rsid w:val="00984C95"/>
    <w:rsid w:val="009B05BC"/>
    <w:rsid w:val="009B6084"/>
    <w:rsid w:val="009D73C9"/>
    <w:rsid w:val="009E40DC"/>
    <w:rsid w:val="00A11225"/>
    <w:rsid w:val="00A152A4"/>
    <w:rsid w:val="00A21AF1"/>
    <w:rsid w:val="00A23670"/>
    <w:rsid w:val="00A81FA7"/>
    <w:rsid w:val="00A96F5A"/>
    <w:rsid w:val="00AD1784"/>
    <w:rsid w:val="00AE242E"/>
    <w:rsid w:val="00AF084C"/>
    <w:rsid w:val="00B032A0"/>
    <w:rsid w:val="00B16558"/>
    <w:rsid w:val="00C15CAE"/>
    <w:rsid w:val="00C56C70"/>
    <w:rsid w:val="00C83E2E"/>
    <w:rsid w:val="00CE7651"/>
    <w:rsid w:val="00D21375"/>
    <w:rsid w:val="00D23477"/>
    <w:rsid w:val="00D368B2"/>
    <w:rsid w:val="00D727EF"/>
    <w:rsid w:val="00D805B2"/>
    <w:rsid w:val="00DA1FA8"/>
    <w:rsid w:val="00DC01A3"/>
    <w:rsid w:val="00E13E52"/>
    <w:rsid w:val="00E154B2"/>
    <w:rsid w:val="00E751A3"/>
    <w:rsid w:val="00EF270A"/>
    <w:rsid w:val="00F158EC"/>
    <w:rsid w:val="00F86F83"/>
    <w:rsid w:val="00FA6684"/>
    <w:rsid w:val="00FB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032"/>
  <w15:chartTrackingRefBased/>
  <w15:docId w15:val="{92B4DAB3-359A-A340-8F33-08F2C26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styleId="af8">
    <w:name w:val="Hyperlink"/>
    <w:basedOn w:val="a0"/>
    <w:uiPriority w:val="99"/>
    <w:unhideWhenUsed/>
    <w:rsid w:val="00A81FA7"/>
    <w:rPr>
      <w:color w:val="58A8AD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81FA7"/>
    <w:rPr>
      <w:color w:val="605E5C"/>
      <w:shd w:val="clear" w:color="auto" w:fill="E1DFDD"/>
    </w:rPr>
  </w:style>
  <w:style w:type="paragraph" w:customStyle="1" w:styleId="o1">
    <w:name w:val="o1"/>
    <w:basedOn w:val="a"/>
    <w:rsid w:val="00981FB2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981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160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0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87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29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04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22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8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63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513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95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11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66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42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883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20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56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36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6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43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87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9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00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168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10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97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228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40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53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53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202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openg/Library/Containers/com.microsoft.Word/Data/Library/Application%20Support/Microsoft/Office/16.0/DTS/zh-CN%7b8D07459B-5743-EA4C-8149-2373F0C5FADD%7d/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TotalTime>150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Haopeng Chen chen</cp:lastModifiedBy>
  <cp:revision>69</cp:revision>
  <dcterms:created xsi:type="dcterms:W3CDTF">2022-09-17T12:12:00Z</dcterms:created>
  <dcterms:modified xsi:type="dcterms:W3CDTF">2024-09-14T01:47:00Z</dcterms:modified>
</cp:coreProperties>
</file>