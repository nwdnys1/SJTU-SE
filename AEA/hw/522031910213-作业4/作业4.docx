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3B32" w14:textId="1F257A6E" w:rsidR="00EF270A" w:rsidRPr="0025281D" w:rsidRDefault="004C435D" w:rsidP="00A96F5A">
      <w:pPr>
        <w:pStyle w:val="ac"/>
        <w:jc w:val="both"/>
        <w:rPr>
          <w:color w:val="auto"/>
        </w:rPr>
      </w:pPr>
      <w:r w:rsidRPr="0025281D">
        <w:rPr>
          <w:color w:val="auto"/>
        </w:rPr>
        <w:t>202</w:t>
      </w:r>
      <w:r w:rsidR="0095647B">
        <w:rPr>
          <w:color w:val="auto"/>
        </w:rPr>
        <w:t>4</w:t>
      </w:r>
      <w:r w:rsidRPr="0025281D">
        <w:rPr>
          <w:color w:val="auto"/>
        </w:rPr>
        <w:t>-</w:t>
      </w:r>
      <w:r w:rsidR="005413E1">
        <w:rPr>
          <w:color w:val="auto"/>
        </w:rPr>
        <w:t>10</w:t>
      </w:r>
      <w:r w:rsidRPr="0025281D">
        <w:rPr>
          <w:color w:val="auto"/>
        </w:rPr>
        <w:t>-</w:t>
      </w:r>
      <w:r w:rsidR="0095647B">
        <w:rPr>
          <w:color w:val="auto"/>
        </w:rPr>
        <w:t>11</w:t>
      </w:r>
    </w:p>
    <w:p w14:paraId="1BEFD65E" w14:textId="224B6FFB" w:rsidR="00EF270A" w:rsidRPr="0025281D" w:rsidRDefault="004C435D" w:rsidP="00A96F5A">
      <w:pPr>
        <w:pStyle w:val="a8"/>
        <w:jc w:val="both"/>
        <w:rPr>
          <w:color w:val="auto"/>
        </w:rPr>
      </w:pPr>
      <w:r w:rsidRPr="0025281D">
        <w:rPr>
          <w:rFonts w:hint="eastAsia"/>
          <w:color w:val="auto"/>
        </w:rPr>
        <w:t>应用系统体系架构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—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作业</w:t>
      </w:r>
      <w:r w:rsidR="005F3C85">
        <w:rPr>
          <w:color w:val="auto"/>
        </w:rPr>
        <w:t>4</w:t>
      </w:r>
    </w:p>
    <w:p w14:paraId="5AFF8886" w14:textId="1F5A5885" w:rsidR="00EF270A" w:rsidRPr="0025281D" w:rsidRDefault="00A21AF1" w:rsidP="00A96F5A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作业要求</w:t>
      </w:r>
    </w:p>
    <w:p w14:paraId="1825553F" w14:textId="39E20E6F" w:rsidR="00EF270A" w:rsidRPr="0025281D" w:rsidRDefault="00A21AF1" w:rsidP="00A96F5A">
      <w:pPr>
        <w:jc w:val="both"/>
        <w:rPr>
          <w:color w:val="auto"/>
        </w:rPr>
      </w:pPr>
      <w:r w:rsidRPr="0025281D">
        <w:rPr>
          <w:rFonts w:hint="eastAsia"/>
          <w:color w:val="auto"/>
        </w:rPr>
        <w:t>请你在大二开发的</w:t>
      </w:r>
      <w:r w:rsidR="008458F6" w:rsidRPr="0025281D">
        <w:rPr>
          <w:rFonts w:asciiTheme="majorHAnsi" w:hAnsiTheme="majorHAnsi" w:hint="eastAsia"/>
          <w:color w:val="auto"/>
          <w:szCs w:val="26"/>
        </w:rPr>
        <w:t>E-</w:t>
      </w:r>
      <w:proofErr w:type="spellStart"/>
      <w:r w:rsidR="008458F6" w:rsidRPr="0025281D">
        <w:rPr>
          <w:rFonts w:asciiTheme="majorHAnsi" w:hAnsiTheme="majorHAnsi" w:hint="eastAsia"/>
          <w:color w:val="auto"/>
          <w:szCs w:val="26"/>
        </w:rPr>
        <w:t>B</w:t>
      </w:r>
      <w:r w:rsidR="009B05BC" w:rsidRPr="0025281D">
        <w:rPr>
          <w:rFonts w:hint="eastAsia"/>
          <w:color w:val="auto"/>
        </w:rPr>
        <w:t>ookStore</w:t>
      </w:r>
      <w:proofErr w:type="spellEnd"/>
      <w:r w:rsidRPr="0025281D">
        <w:rPr>
          <w:rFonts w:hint="eastAsia"/>
          <w:color w:val="auto"/>
        </w:rPr>
        <w:t>系统的基础上，完成下列任务：</w:t>
      </w:r>
    </w:p>
    <w:p w14:paraId="111B3D9B" w14:textId="77777777" w:rsidR="00685F4A" w:rsidRDefault="00981FB2" w:rsidP="00685F4A">
      <w:pPr>
        <w:pStyle w:val="2"/>
        <w:jc w:val="both"/>
        <w:rPr>
          <w:color w:val="auto"/>
        </w:rPr>
      </w:pPr>
      <w:r w:rsidRPr="00981FB2">
        <w:rPr>
          <w:color w:val="auto"/>
        </w:rPr>
        <w:t>在你的项目中增加</w:t>
      </w:r>
      <w:r w:rsidRPr="00981FB2">
        <w:rPr>
          <w:color w:val="auto"/>
        </w:rPr>
        <w:t>Redis</w:t>
      </w:r>
      <w:r w:rsidRPr="00981FB2">
        <w:rPr>
          <w:color w:val="auto"/>
        </w:rPr>
        <w:t>缓存</w:t>
      </w:r>
      <w:r w:rsidR="00685F4A">
        <w:rPr>
          <w:rFonts w:hint="eastAsia"/>
          <w:color w:val="auto"/>
        </w:rPr>
        <w:t>：</w:t>
      </w:r>
    </w:p>
    <w:p w14:paraId="027E8667" w14:textId="2C4313BF" w:rsidR="00981FB2" w:rsidRDefault="00981FB2" w:rsidP="00685F4A">
      <w:pPr>
        <w:pStyle w:val="3"/>
        <w:rPr>
          <w:color w:val="auto"/>
        </w:rPr>
      </w:pPr>
      <w:r w:rsidRPr="00685F4A">
        <w:rPr>
          <w:color w:val="auto"/>
        </w:rPr>
        <w:t>如果你无法将所有数据的持久化操作都通过缓存来实现，那么你至少应该将书籍的持久化操作改写为通过缓存来执行</w:t>
      </w:r>
      <w:r w:rsidR="002506AD">
        <w:rPr>
          <w:rFonts w:hint="eastAsia"/>
          <w:color w:val="auto"/>
        </w:rPr>
        <w:t>，包括对图书的增删改查。</w:t>
      </w:r>
    </w:p>
    <w:p w14:paraId="2459579C" w14:textId="333B9F59" w:rsidR="002506AD" w:rsidRDefault="002506AD" w:rsidP="00685F4A">
      <w:pPr>
        <w:pStyle w:val="3"/>
        <w:rPr>
          <w:color w:val="auto"/>
        </w:rPr>
      </w:pPr>
      <w:r>
        <w:rPr>
          <w:rFonts w:hint="eastAsia"/>
          <w:color w:val="auto"/>
        </w:rPr>
        <w:t>在系统运行过程中，人为关掉</w:t>
      </w:r>
      <w:r>
        <w:rPr>
          <w:rFonts w:hint="eastAsia"/>
          <w:color w:val="auto"/>
        </w:rPr>
        <w:t>Redis</w:t>
      </w:r>
      <w:r>
        <w:rPr>
          <w:rFonts w:hint="eastAsia"/>
          <w:color w:val="auto"/>
        </w:rPr>
        <w:t>，看看会发生什么</w:t>
      </w:r>
      <w:r w:rsidR="00C83E2E">
        <w:rPr>
          <w:rFonts w:hint="eastAsia"/>
          <w:color w:val="auto"/>
        </w:rPr>
        <w:t>，你的系统是否还能正常运行？</w:t>
      </w:r>
    </w:p>
    <w:p w14:paraId="3E3E630A" w14:textId="456BF750" w:rsidR="002506AD" w:rsidRPr="002506AD" w:rsidRDefault="002506AD" w:rsidP="002506AD">
      <w:pPr>
        <w:pStyle w:val="3"/>
        <w:rPr>
          <w:color w:val="auto"/>
        </w:rPr>
      </w:pPr>
      <w:r>
        <w:rPr>
          <w:rFonts w:hint="eastAsia"/>
          <w:color w:val="auto"/>
        </w:rPr>
        <w:t>请你在程序中添加相应的日志输出，并编写</w:t>
      </w:r>
      <w:r>
        <w:rPr>
          <w:rFonts w:hint="eastAsia"/>
          <w:color w:val="auto"/>
        </w:rPr>
        <w:t>Word</w:t>
      </w:r>
      <w:r>
        <w:rPr>
          <w:rFonts w:hint="eastAsia"/>
          <w:color w:val="auto"/>
        </w:rPr>
        <w:t>文档，将系统运行时的日志输出截图，贴在文档中，包括首次读写、后续读写、关掉</w:t>
      </w:r>
      <w:r>
        <w:rPr>
          <w:rFonts w:hint="eastAsia"/>
          <w:color w:val="auto"/>
        </w:rPr>
        <w:t>Redis</w:t>
      </w:r>
      <w:r>
        <w:rPr>
          <w:rFonts w:hint="eastAsia"/>
          <w:color w:val="auto"/>
        </w:rPr>
        <w:t>等情况，并对这些日志输出进行解释。</w:t>
      </w:r>
    </w:p>
    <w:p w14:paraId="5BC10106" w14:textId="3F75D0EA" w:rsidR="007929A8" w:rsidRPr="0025281D" w:rsidRDefault="007929A8" w:rsidP="007929A8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提交要求</w:t>
      </w:r>
    </w:p>
    <w:p w14:paraId="1AC6555D" w14:textId="60BD4D66" w:rsidR="0013795C" w:rsidRPr="0025281D" w:rsidRDefault="0013795C" w:rsidP="00E154B2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请将你</w:t>
      </w:r>
      <w:r w:rsidR="00E154B2" w:rsidRPr="0025281D">
        <w:rPr>
          <w:rFonts w:hint="eastAsia"/>
          <w:color w:val="auto"/>
          <w:lang w:val="en-US"/>
        </w:rPr>
        <w:t>自己</w:t>
      </w:r>
      <w:r w:rsidRPr="0025281D">
        <w:rPr>
          <w:rFonts w:hint="eastAsia"/>
          <w:color w:val="auto"/>
          <w:lang w:val="en-US"/>
        </w:rPr>
        <w:t>编写的</w:t>
      </w:r>
      <w:r w:rsidR="007929A8" w:rsidRPr="0025281D">
        <w:rPr>
          <w:rFonts w:hint="eastAsia"/>
          <w:color w:val="auto"/>
          <w:lang w:val="en-US"/>
        </w:rPr>
        <w:t>源码</w:t>
      </w:r>
      <w:r w:rsidR="00E154B2" w:rsidRPr="0025281D">
        <w:rPr>
          <w:rFonts w:hint="eastAsia"/>
          <w:color w:val="auto"/>
          <w:lang w:val="en-US"/>
        </w:rPr>
        <w:t>、</w:t>
      </w:r>
      <w:r w:rsidR="007929A8" w:rsidRPr="0025281D">
        <w:rPr>
          <w:rFonts w:hint="eastAsia"/>
          <w:color w:val="auto"/>
          <w:lang w:val="en-US"/>
        </w:rPr>
        <w:t>脚本</w:t>
      </w:r>
      <w:r w:rsidR="00E154B2" w:rsidRPr="0025281D">
        <w:rPr>
          <w:rFonts w:hint="eastAsia"/>
          <w:color w:val="auto"/>
          <w:lang w:val="en-US"/>
        </w:rPr>
        <w:t>和文档</w:t>
      </w:r>
      <w:r w:rsidRPr="0025281D">
        <w:rPr>
          <w:rFonts w:hint="eastAsia"/>
          <w:color w:val="auto"/>
          <w:lang w:val="en-US"/>
        </w:rPr>
        <w:t>压缩后上传</w:t>
      </w:r>
      <w:r w:rsidR="007929A8" w:rsidRPr="0025281D">
        <w:rPr>
          <w:rFonts w:hint="eastAsia"/>
          <w:color w:val="auto"/>
          <w:lang w:val="en-US"/>
        </w:rPr>
        <w:t>，</w:t>
      </w:r>
      <w:r w:rsidRPr="0025281D">
        <w:rPr>
          <w:rFonts w:hint="eastAsia"/>
          <w:color w:val="auto"/>
          <w:lang w:val="en-US"/>
        </w:rPr>
        <w:t>勿压缩整个工程提交</w:t>
      </w:r>
      <w:r w:rsidR="007929A8" w:rsidRPr="0025281D">
        <w:rPr>
          <w:rFonts w:hint="eastAsia"/>
          <w:color w:val="auto"/>
          <w:lang w:val="en-US"/>
        </w:rPr>
        <w:t>，</w:t>
      </w:r>
      <w:r w:rsidR="00E154B2" w:rsidRPr="0025281D">
        <w:rPr>
          <w:rFonts w:hint="eastAsia"/>
          <w:color w:val="auto"/>
          <w:lang w:val="en-US"/>
        </w:rPr>
        <w:t>尤其是不要压缩第三方的</w:t>
      </w:r>
      <w:r w:rsidR="00E154B2" w:rsidRPr="0025281D">
        <w:rPr>
          <w:rFonts w:hint="eastAsia"/>
          <w:color w:val="auto"/>
          <w:lang w:val="en-US"/>
        </w:rPr>
        <w:t>Jar</w:t>
      </w:r>
      <w:r w:rsidR="00E154B2" w:rsidRPr="0025281D">
        <w:rPr>
          <w:rFonts w:hint="eastAsia"/>
          <w:color w:val="auto"/>
          <w:lang w:val="en-US"/>
        </w:rPr>
        <w:t>包。</w:t>
      </w:r>
    </w:p>
    <w:p w14:paraId="45C5A17C" w14:textId="77777777" w:rsidR="0013795C" w:rsidRPr="0025281D" w:rsidRDefault="0013795C" w:rsidP="0013795C">
      <w:pPr>
        <w:pStyle w:val="1"/>
        <w:jc w:val="both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评分标准：</w:t>
      </w:r>
    </w:p>
    <w:p w14:paraId="62D07F24" w14:textId="2CD434CB" w:rsidR="00E751A3" w:rsidRDefault="00CE7651" w:rsidP="00593ACE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能够</w:t>
      </w:r>
      <w:r w:rsidR="007E0CE9">
        <w:rPr>
          <w:rFonts w:hint="eastAsia"/>
          <w:color w:val="auto"/>
          <w:lang w:val="en-US"/>
        </w:rPr>
        <w:t>正确编写使用</w:t>
      </w:r>
      <w:r w:rsidR="00910E94">
        <w:rPr>
          <w:rFonts w:hint="eastAsia"/>
          <w:color w:val="auto"/>
          <w:lang w:val="en-US"/>
        </w:rPr>
        <w:t>Redis</w:t>
      </w:r>
      <w:r w:rsidR="00910E94">
        <w:rPr>
          <w:rFonts w:hint="eastAsia"/>
          <w:color w:val="auto"/>
          <w:lang w:val="en-US"/>
        </w:rPr>
        <w:t>进行数据缓存的代码</w:t>
      </w:r>
      <w:r w:rsidR="00E751A3" w:rsidRPr="0025281D">
        <w:rPr>
          <w:rFonts w:hint="eastAsia"/>
          <w:color w:val="auto"/>
          <w:lang w:val="en-US"/>
        </w:rPr>
        <w:t>（</w:t>
      </w:r>
      <w:r w:rsidR="00A152A4">
        <w:rPr>
          <w:color w:val="auto"/>
          <w:lang w:val="en-US"/>
        </w:rPr>
        <w:t>2</w:t>
      </w:r>
      <w:r w:rsidR="00E751A3" w:rsidRPr="0025281D">
        <w:rPr>
          <w:rFonts w:hint="eastAsia"/>
          <w:color w:val="auto"/>
          <w:lang w:val="en-US"/>
        </w:rPr>
        <w:t>分）</w:t>
      </w:r>
    </w:p>
    <w:p w14:paraId="60AEE1DB" w14:textId="24C1E7E5" w:rsidR="00CE7651" w:rsidRPr="0025281D" w:rsidRDefault="00CE7651" w:rsidP="00593ACE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能够正确</w:t>
      </w:r>
      <w:r w:rsidR="00910E94">
        <w:rPr>
          <w:rFonts w:hint="eastAsia"/>
          <w:color w:val="auto"/>
          <w:lang w:val="en-US"/>
        </w:rPr>
        <w:t>处理通过</w:t>
      </w:r>
      <w:r w:rsidR="00910E94">
        <w:rPr>
          <w:rFonts w:hint="eastAsia"/>
          <w:color w:val="auto"/>
          <w:lang w:val="en-US"/>
        </w:rPr>
        <w:t>Redis</w:t>
      </w:r>
      <w:r w:rsidR="00910E94">
        <w:rPr>
          <w:rFonts w:hint="eastAsia"/>
          <w:color w:val="auto"/>
          <w:lang w:val="en-US"/>
        </w:rPr>
        <w:t>写数据的方式，例如修改图书数据时，应该同时更新</w:t>
      </w:r>
      <w:r w:rsidR="00910E94">
        <w:rPr>
          <w:rFonts w:hint="eastAsia"/>
          <w:color w:val="auto"/>
          <w:lang w:val="en-US"/>
        </w:rPr>
        <w:t>Redis</w:t>
      </w:r>
      <w:r w:rsidR="00910E94">
        <w:rPr>
          <w:rFonts w:hint="eastAsia"/>
          <w:color w:val="auto"/>
          <w:lang w:val="en-US"/>
        </w:rPr>
        <w:t>中的缓存和数据库中的数据</w:t>
      </w:r>
      <w:r>
        <w:rPr>
          <w:rFonts w:hint="eastAsia"/>
          <w:color w:val="auto"/>
          <w:lang w:val="en-US"/>
        </w:rPr>
        <w:t>（</w:t>
      </w:r>
      <w:r w:rsidR="00E13E52">
        <w:rPr>
          <w:color w:val="auto"/>
          <w:lang w:val="en-US"/>
        </w:rPr>
        <w:t>2</w:t>
      </w:r>
      <w:r>
        <w:rPr>
          <w:rFonts w:hint="eastAsia"/>
          <w:color w:val="auto"/>
          <w:lang w:val="en-US"/>
        </w:rPr>
        <w:t>分）</w:t>
      </w:r>
    </w:p>
    <w:p w14:paraId="6809FB4D" w14:textId="31C3A291" w:rsidR="00A152A4" w:rsidRPr="0025281D" w:rsidRDefault="00E13E52" w:rsidP="00A152A4">
      <w:pPr>
        <w:pStyle w:val="2"/>
        <w:rPr>
          <w:color w:val="auto"/>
          <w:lang w:val="en-US"/>
        </w:rPr>
      </w:pPr>
      <w:r>
        <w:rPr>
          <w:rFonts w:hint="eastAsia"/>
          <w:color w:val="auto"/>
        </w:rPr>
        <w:t>能够正确</w:t>
      </w:r>
      <w:r w:rsidR="00910E94">
        <w:rPr>
          <w:rFonts w:hint="eastAsia"/>
          <w:color w:val="auto"/>
        </w:rPr>
        <w:t>解释运行过程中的日志输出</w:t>
      </w:r>
      <w:r w:rsidR="00A152A4" w:rsidRPr="00C56C70">
        <w:rPr>
          <w:rFonts w:hint="eastAsia"/>
          <w:color w:val="auto"/>
        </w:rPr>
        <w:t>（</w:t>
      </w:r>
      <w:r w:rsidR="00487E47">
        <w:t>1</w:t>
      </w:r>
      <w:r w:rsidR="00A152A4">
        <w:rPr>
          <w:rFonts w:hint="eastAsia"/>
        </w:rPr>
        <w:t>分）</w:t>
      </w:r>
    </w:p>
    <w:p w14:paraId="4CFF0BF5" w14:textId="23228F6E" w:rsidR="00A11225" w:rsidRPr="0025281D" w:rsidRDefault="00A11225" w:rsidP="001312BF">
      <w:pPr>
        <w:pStyle w:val="2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如果不能将作业要求整合在你的</w:t>
      </w:r>
      <w:r w:rsidRPr="0025281D">
        <w:rPr>
          <w:rFonts w:hint="eastAsia"/>
          <w:color w:val="auto"/>
          <w:lang w:val="en-US"/>
        </w:rPr>
        <w:t>E</w:t>
      </w:r>
      <w:r w:rsidRPr="0025281D">
        <w:rPr>
          <w:color w:val="auto"/>
          <w:lang w:val="en-US"/>
        </w:rPr>
        <w:t>-</w:t>
      </w:r>
      <w:proofErr w:type="spellStart"/>
      <w:r w:rsidRPr="0025281D">
        <w:rPr>
          <w:rFonts w:hint="eastAsia"/>
          <w:color w:val="auto"/>
          <w:lang w:val="en-US"/>
        </w:rPr>
        <w:t>BookStore</w:t>
      </w:r>
      <w:proofErr w:type="spellEnd"/>
      <w:r w:rsidRPr="0025281D">
        <w:rPr>
          <w:rFonts w:hint="eastAsia"/>
          <w:color w:val="auto"/>
          <w:lang w:val="en-US"/>
        </w:rPr>
        <w:t>中，那么请开发单独的针对作业要求完成的独立工程并提交，但是需要扣分，未整合</w:t>
      </w:r>
      <w:r w:rsidR="000E4B77" w:rsidRPr="0025281D">
        <w:rPr>
          <w:rFonts w:hint="eastAsia"/>
          <w:color w:val="auto"/>
          <w:lang w:val="en-US"/>
        </w:rPr>
        <w:t>到系统中</w:t>
      </w:r>
      <w:r w:rsidRPr="0025281D">
        <w:rPr>
          <w:rFonts w:hint="eastAsia"/>
          <w:color w:val="auto"/>
          <w:lang w:val="en-US"/>
        </w:rPr>
        <w:t>的</w:t>
      </w:r>
      <w:r w:rsidR="000E4B77" w:rsidRPr="0025281D">
        <w:rPr>
          <w:rFonts w:hint="eastAsia"/>
          <w:color w:val="auto"/>
          <w:lang w:val="en-US"/>
        </w:rPr>
        <w:t>作业</w:t>
      </w:r>
      <w:r w:rsidRPr="0025281D">
        <w:rPr>
          <w:rFonts w:hint="eastAsia"/>
          <w:color w:val="auto"/>
          <w:lang w:val="en-US"/>
        </w:rPr>
        <w:t>要求扣</w:t>
      </w:r>
      <w:r w:rsidRPr="0025281D">
        <w:rPr>
          <w:rFonts w:hint="eastAsia"/>
          <w:color w:val="auto"/>
          <w:lang w:val="en-US"/>
        </w:rPr>
        <w:t>1</w:t>
      </w:r>
      <w:r w:rsidRPr="0025281D">
        <w:rPr>
          <w:rFonts w:hint="eastAsia"/>
          <w:color w:val="auto"/>
          <w:lang w:val="en-US"/>
        </w:rPr>
        <w:t>分。</w:t>
      </w:r>
    </w:p>
    <w:sectPr w:rsidR="00A11225" w:rsidRPr="0025281D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CD347" w14:textId="77777777" w:rsidR="008D5731" w:rsidRDefault="008D5731">
      <w:pPr>
        <w:spacing w:after="0" w:line="240" w:lineRule="auto"/>
      </w:pPr>
      <w:r>
        <w:separator/>
      </w:r>
    </w:p>
    <w:p w14:paraId="74A21CD6" w14:textId="77777777" w:rsidR="008D5731" w:rsidRDefault="008D5731"/>
  </w:endnote>
  <w:endnote w:type="continuationSeparator" w:id="0">
    <w:p w14:paraId="5071E571" w14:textId="77777777" w:rsidR="008D5731" w:rsidRDefault="008D5731">
      <w:pPr>
        <w:spacing w:after="0" w:line="240" w:lineRule="auto"/>
      </w:pPr>
      <w:r>
        <w:continuationSeparator/>
      </w:r>
    </w:p>
    <w:p w14:paraId="3C7BEDAD" w14:textId="77777777" w:rsidR="008D5731" w:rsidRDefault="008D57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53B9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3E940" w14:textId="77777777" w:rsidR="008D5731" w:rsidRDefault="008D5731">
      <w:pPr>
        <w:spacing w:after="0" w:line="240" w:lineRule="auto"/>
      </w:pPr>
      <w:r>
        <w:separator/>
      </w:r>
    </w:p>
    <w:p w14:paraId="1EA7F546" w14:textId="77777777" w:rsidR="008D5731" w:rsidRDefault="008D5731"/>
  </w:footnote>
  <w:footnote w:type="continuationSeparator" w:id="0">
    <w:p w14:paraId="41CCB3D2" w14:textId="77777777" w:rsidR="008D5731" w:rsidRDefault="008D5731">
      <w:pPr>
        <w:spacing w:after="0" w:line="240" w:lineRule="auto"/>
      </w:pPr>
      <w:r>
        <w:continuationSeparator/>
      </w:r>
    </w:p>
    <w:p w14:paraId="651B693C" w14:textId="77777777" w:rsidR="008D5731" w:rsidRDefault="008D57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34B58"/>
    <w:multiLevelType w:val="multilevel"/>
    <w:tmpl w:val="6CD0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D1034"/>
    <w:multiLevelType w:val="multilevel"/>
    <w:tmpl w:val="BCF2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B5615"/>
    <w:multiLevelType w:val="hybridMultilevel"/>
    <w:tmpl w:val="520C2396"/>
    <w:lvl w:ilvl="0" w:tplc="A0428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EAD3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63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4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E4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2A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9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2D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FA03DC"/>
    <w:multiLevelType w:val="hybridMultilevel"/>
    <w:tmpl w:val="59848774"/>
    <w:lvl w:ilvl="0" w:tplc="EA288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DD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D44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AD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4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6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A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AE6B55"/>
    <w:multiLevelType w:val="hybridMultilevel"/>
    <w:tmpl w:val="CEA8A3AA"/>
    <w:lvl w:ilvl="0" w:tplc="6442C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62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E51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E3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7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E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82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8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0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FB0E3A"/>
    <w:multiLevelType w:val="multilevel"/>
    <w:tmpl w:val="59CC43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)"/>
      <w:lvlJc w:val="left"/>
      <w:pPr>
        <w:ind w:left="1500" w:hanging="420"/>
      </w:pPr>
      <w:rPr>
        <w:rFonts w:hint="eastAsia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6" w15:restartNumberingAfterBreak="0">
    <w:nsid w:val="4AD80CBA"/>
    <w:multiLevelType w:val="hybridMultilevel"/>
    <w:tmpl w:val="014062BC"/>
    <w:lvl w:ilvl="0" w:tplc="59BE5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82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CF0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6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89B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84F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5A8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4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80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C1A4B"/>
    <w:multiLevelType w:val="multilevel"/>
    <w:tmpl w:val="A9F4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D69C3"/>
    <w:multiLevelType w:val="hybridMultilevel"/>
    <w:tmpl w:val="55BA5720"/>
    <w:lvl w:ilvl="0" w:tplc="F5B6C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22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6E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6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0E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0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07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8A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0F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88935206">
    <w:abstractNumId w:val="5"/>
  </w:num>
  <w:num w:numId="2" w16cid:durableId="1542589070">
    <w:abstractNumId w:val="4"/>
  </w:num>
  <w:num w:numId="3" w16cid:durableId="182668274">
    <w:abstractNumId w:val="3"/>
  </w:num>
  <w:num w:numId="4" w16cid:durableId="1896502341">
    <w:abstractNumId w:val="5"/>
  </w:num>
  <w:num w:numId="5" w16cid:durableId="1820606985">
    <w:abstractNumId w:val="8"/>
  </w:num>
  <w:num w:numId="6" w16cid:durableId="473060970">
    <w:abstractNumId w:val="2"/>
  </w:num>
  <w:num w:numId="7" w16cid:durableId="1957788338">
    <w:abstractNumId w:val="5"/>
  </w:num>
  <w:num w:numId="8" w16cid:durableId="368721636">
    <w:abstractNumId w:val="6"/>
  </w:num>
  <w:num w:numId="9" w16cid:durableId="750391747">
    <w:abstractNumId w:val="5"/>
  </w:num>
  <w:num w:numId="10" w16cid:durableId="1925919857">
    <w:abstractNumId w:val="5"/>
  </w:num>
  <w:num w:numId="11" w16cid:durableId="1517307206">
    <w:abstractNumId w:val="0"/>
  </w:num>
  <w:num w:numId="12" w16cid:durableId="145124072">
    <w:abstractNumId w:val="5"/>
  </w:num>
  <w:num w:numId="13" w16cid:durableId="793717619">
    <w:abstractNumId w:val="7"/>
  </w:num>
  <w:num w:numId="14" w16cid:durableId="434789143">
    <w:abstractNumId w:val="1"/>
  </w:num>
  <w:num w:numId="15" w16cid:durableId="888149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5D"/>
    <w:rsid w:val="000756A0"/>
    <w:rsid w:val="000D5EE3"/>
    <w:rsid w:val="000E4B77"/>
    <w:rsid w:val="000E4C55"/>
    <w:rsid w:val="000E70B2"/>
    <w:rsid w:val="000F481B"/>
    <w:rsid w:val="001312BF"/>
    <w:rsid w:val="0013795C"/>
    <w:rsid w:val="00152FE7"/>
    <w:rsid w:val="001719E3"/>
    <w:rsid w:val="00174C63"/>
    <w:rsid w:val="001B3A30"/>
    <w:rsid w:val="00221FED"/>
    <w:rsid w:val="002506AD"/>
    <w:rsid w:val="0025281D"/>
    <w:rsid w:val="00314F23"/>
    <w:rsid w:val="00337024"/>
    <w:rsid w:val="0037772F"/>
    <w:rsid w:val="003B5944"/>
    <w:rsid w:val="0045138D"/>
    <w:rsid w:val="004804AC"/>
    <w:rsid w:val="00487E47"/>
    <w:rsid w:val="004C1EFC"/>
    <w:rsid w:val="004C435D"/>
    <w:rsid w:val="00540EA5"/>
    <w:rsid w:val="005413E1"/>
    <w:rsid w:val="00541E67"/>
    <w:rsid w:val="005456E1"/>
    <w:rsid w:val="00593ACE"/>
    <w:rsid w:val="005F3C85"/>
    <w:rsid w:val="005F6349"/>
    <w:rsid w:val="00612B81"/>
    <w:rsid w:val="00622DE7"/>
    <w:rsid w:val="00624602"/>
    <w:rsid w:val="00645558"/>
    <w:rsid w:val="00653156"/>
    <w:rsid w:val="00675E68"/>
    <w:rsid w:val="00685F4A"/>
    <w:rsid w:val="006C0C19"/>
    <w:rsid w:val="00702D9A"/>
    <w:rsid w:val="00724489"/>
    <w:rsid w:val="00741F74"/>
    <w:rsid w:val="00763FAD"/>
    <w:rsid w:val="00782A39"/>
    <w:rsid w:val="007929A8"/>
    <w:rsid w:val="007E0CE9"/>
    <w:rsid w:val="00830BDC"/>
    <w:rsid w:val="008458F6"/>
    <w:rsid w:val="008D5731"/>
    <w:rsid w:val="00910E94"/>
    <w:rsid w:val="00946E5B"/>
    <w:rsid w:val="0095647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21AF1"/>
    <w:rsid w:val="00A23670"/>
    <w:rsid w:val="00A81FA7"/>
    <w:rsid w:val="00A96F5A"/>
    <w:rsid w:val="00AD1784"/>
    <w:rsid w:val="00B032A0"/>
    <w:rsid w:val="00B16558"/>
    <w:rsid w:val="00C15CAE"/>
    <w:rsid w:val="00C56C70"/>
    <w:rsid w:val="00C83E2E"/>
    <w:rsid w:val="00CE7651"/>
    <w:rsid w:val="00D21375"/>
    <w:rsid w:val="00D23477"/>
    <w:rsid w:val="00D368B2"/>
    <w:rsid w:val="00D805B2"/>
    <w:rsid w:val="00DA1FA8"/>
    <w:rsid w:val="00DC01A3"/>
    <w:rsid w:val="00E13E52"/>
    <w:rsid w:val="00E154B2"/>
    <w:rsid w:val="00E751A3"/>
    <w:rsid w:val="00EF270A"/>
    <w:rsid w:val="00F158EC"/>
    <w:rsid w:val="00F86F83"/>
    <w:rsid w:val="00FA6684"/>
    <w:rsid w:val="00FB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032"/>
  <w15:chartTrackingRefBased/>
  <w15:docId w15:val="{92B4DAB3-359A-A340-8F33-08F2C26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styleId="af8">
    <w:name w:val="Hyperlink"/>
    <w:basedOn w:val="a0"/>
    <w:uiPriority w:val="99"/>
    <w:unhideWhenUsed/>
    <w:rsid w:val="00A81FA7"/>
    <w:rPr>
      <w:color w:val="58A8AD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81FA7"/>
    <w:rPr>
      <w:color w:val="605E5C"/>
      <w:shd w:val="clear" w:color="auto" w:fill="E1DFDD"/>
    </w:rPr>
  </w:style>
  <w:style w:type="paragraph" w:customStyle="1" w:styleId="o1">
    <w:name w:val="o1"/>
    <w:basedOn w:val="a"/>
    <w:rsid w:val="00981FB2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981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0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87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29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04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22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88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63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513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95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11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66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42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883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20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56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36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46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43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487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9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00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168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10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97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228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40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53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53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openg/Library/Containers/com.microsoft.Word/Data/Library/Application%20Support/Microsoft/Office/16.0/DTS/zh-CN%7b8D07459B-5743-EA4C-8149-2373F0C5FADD%7d/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TotalTime>139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Haopeng Chen chen</cp:lastModifiedBy>
  <cp:revision>61</cp:revision>
  <dcterms:created xsi:type="dcterms:W3CDTF">2022-09-17T12:12:00Z</dcterms:created>
  <dcterms:modified xsi:type="dcterms:W3CDTF">2024-09-12T03:46:00Z</dcterms:modified>
</cp:coreProperties>
</file>