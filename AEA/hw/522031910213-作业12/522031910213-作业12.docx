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B0A05">
      <w:pPr>
        <w:pStyle w:val="13"/>
        <w:jc w:val="both"/>
        <w:rPr>
          <w:rFonts w:hint="default" w:eastAsiaTheme="majorEastAsia"/>
          <w:color w:val="auto"/>
          <w:lang w:val="en-US" w:eastAsia="zh-CN"/>
        </w:rPr>
      </w:pPr>
      <w:r>
        <w:rPr>
          <w:rFonts w:hint="eastAsia"/>
          <w:color w:val="auto"/>
        </w:rPr>
        <w:t>应用系统体系架构 — 作业</w:t>
      </w:r>
      <w:r>
        <w:rPr>
          <w:rFonts w:hint="eastAsia"/>
          <w:color w:val="auto"/>
          <w:lang w:val="en-US" w:eastAsia="zh-CN"/>
        </w:rPr>
        <w:t>12</w:t>
      </w:r>
    </w:p>
    <w:p w14:paraId="78DB6728">
      <w:pPr>
        <w:pStyle w:val="2"/>
        <w:numPr>
          <w:ilvl w:val="0"/>
          <w:numId w:val="0"/>
        </w:numPr>
        <w:ind w:left="360"/>
        <w:jc w:val="both"/>
        <w:rPr>
          <w:color w:val="auto"/>
        </w:rPr>
      </w:pPr>
      <w:r>
        <w:rPr>
          <w:rFonts w:hint="eastAsia"/>
          <w:color w:val="auto"/>
        </w:rPr>
        <w:t>学号：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</w:t>
      </w:r>
      <w:r>
        <w:rPr>
          <w:rFonts w:hint="eastAsia"/>
          <w:color w:val="auto"/>
          <w:u w:val="single"/>
          <w:lang w:val="en-US" w:eastAsia="zh-CN"/>
        </w:rPr>
        <w:t>522031910213</w:t>
      </w:r>
      <w:r>
        <w:rPr>
          <w:color w:val="auto"/>
          <w:u w:val="single"/>
        </w:rPr>
        <w:t xml:space="preserve">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姓名：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    </w:t>
      </w:r>
      <w:r>
        <w:rPr>
          <w:rFonts w:hint="eastAsia"/>
          <w:color w:val="auto"/>
          <w:u w:val="single"/>
          <w:lang w:val="en-US" w:eastAsia="zh-CN"/>
        </w:rPr>
        <w:t>朱涵</w:t>
      </w:r>
      <w:r>
        <w:rPr>
          <w:color w:val="auto"/>
          <w:u w:val="single"/>
        </w:rPr>
        <w:t xml:space="preserve">       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得分：</w:t>
      </w:r>
    </w:p>
    <w:p w14:paraId="5294DE4A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r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A.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正确配置并运行统计功能</w:t>
      </w:r>
    </w:p>
    <w:p w14:paraId="1201B59F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答：</w:t>
      </w:r>
    </w:p>
    <w:p w14:paraId="4A5EA721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412115</wp:posOffset>
            </wp:positionV>
            <wp:extent cx="3942715" cy="3533775"/>
            <wp:effectExtent l="0" t="0" r="635" b="9525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使用docker部署spark集群，yml如下（worker类似）：</w:t>
      </w:r>
    </w:p>
    <w:p w14:paraId="387105B8">
      <w:pPr>
        <w:pStyle w:val="3"/>
        <w:numPr>
          <w:ilvl w:val="0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15441770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5AE65DC6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5052A355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5BDDC9F7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095E9A99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081115AD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3C6AB861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FA4E8F3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D7413EB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3C89D71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52CD5655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72E7E5C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B51EC20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12FEE2B0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将书籍简介输入3个txt文件中，并编写python程序来进行mr作业，如下图：</w:t>
      </w:r>
    </w:p>
    <w:p w14:paraId="3760F678">
      <w:pPr>
        <w:pStyle w:val="3"/>
        <w:numPr>
          <w:ilvl w:val="0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52705</wp:posOffset>
            </wp:positionV>
            <wp:extent cx="5121275" cy="2291715"/>
            <wp:effectExtent l="0" t="0" r="3175" b="13335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A76433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F3BCB71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51F47833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4B384B63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88C283B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56B1607F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9C6DA14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EB824D0">
      <w:pPr>
        <w:pStyle w:val="3"/>
        <w:numPr>
          <w:ilvl w:val="0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txt文件需要挂载到两个节点，因为是在本地容器运行而没有使用分布式文件系统。代码逻辑很简单，用flatmap方法将每一行文本都展开为关键词与出现次数的键值对，最后reduceByKey即可汇总成结果。最终结果如下：</w:t>
      </w:r>
    </w:p>
    <w:p w14:paraId="3959D65C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67945</wp:posOffset>
            </wp:positionV>
            <wp:extent cx="5422265" cy="2422525"/>
            <wp:effectExtent l="0" t="0" r="6985" b="15875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D804FF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如下图是web页面中此任务的完成情况，可以看到确实被分发给了两个节点进行并发工作。</w:t>
      </w:r>
    </w:p>
    <w:p w14:paraId="310B4ADC">
      <w:pPr>
        <w:pStyle w:val="3"/>
        <w:numPr>
          <w:ilvl w:val="0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-497840</wp:posOffset>
            </wp:positionH>
            <wp:positionV relativeFrom="paragraph">
              <wp:posOffset>259080</wp:posOffset>
            </wp:positionV>
            <wp:extent cx="6443980" cy="3101340"/>
            <wp:effectExtent l="0" t="0" r="13970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1448F">
      <w:pPr>
        <w:pStyle w:val="3"/>
        <w:numPr>
          <w:ilvl w:val="0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644CB462">
      <w:pPr>
        <w:pStyle w:val="3"/>
        <w:numPr>
          <w:ilvl w:val="0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67BC6315">
      <w:pPr>
        <w:pStyle w:val="3"/>
        <w:numPr>
          <w:ilvl w:val="0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4340EFF7">
      <w:pPr>
        <w:pStyle w:val="3"/>
        <w:numPr>
          <w:ilvl w:val="0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381528B6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B.构建满足要求的RNN和LSTM模型</w:t>
      </w:r>
    </w:p>
    <w:p w14:paraId="5144C260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 w14:paraId="13DBB47A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675640</wp:posOffset>
            </wp:positionV>
            <wp:extent cx="4548505" cy="3105150"/>
            <wp:effectExtent l="0" t="0" r="444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仿照给出的示例即可，超参数基本都不变，除了记忆长度改为30天，最终训练结果如下：</w:t>
      </w:r>
    </w:p>
    <w:p w14:paraId="6B140024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4FB82622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04855ABC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290E6E87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3E5F959C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7D3FDAFF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161F4A07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342C7EC3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009FBC77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1D1B592D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11F88FF7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0B0EE3A1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46B10AEA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38735</wp:posOffset>
            </wp:positionV>
            <wp:extent cx="4536440" cy="3061970"/>
            <wp:effectExtent l="0" t="0" r="16510" b="508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48A4FB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5098C4DE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6A8C998F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4253AC89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1DC32EE0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00AC1CDF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42E446D2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04B31087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749A21E7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799122FB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50BF7F3E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720A11ED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可以看到训练效果都很好，其中LSTM略低于RNN，可能是因为记忆长度较短或数据集较简单。</w:t>
      </w:r>
    </w:p>
    <w:p w14:paraId="6F7F78D4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53B9F"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)"/>
      <w:lvlJc w:val="left"/>
      <w:pPr>
        <w:ind w:left="1500" w:hanging="420"/>
      </w:pPr>
      <w:rPr>
        <w:rFonts w:hint="eastAsia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Tc4MzhjNjE3YjkzMGM1OTI2OTEwZjZiYjU5ZWUifQ=="/>
  </w:docVars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403F6"/>
    <w:rsid w:val="00244584"/>
    <w:rsid w:val="002506AD"/>
    <w:rsid w:val="0025281D"/>
    <w:rsid w:val="0027639F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F6349"/>
    <w:rsid w:val="00612B81"/>
    <w:rsid w:val="00622DE7"/>
    <w:rsid w:val="00624602"/>
    <w:rsid w:val="00640D37"/>
    <w:rsid w:val="00645558"/>
    <w:rsid w:val="00653156"/>
    <w:rsid w:val="00675E68"/>
    <w:rsid w:val="00685F4A"/>
    <w:rsid w:val="006C0C19"/>
    <w:rsid w:val="00702D9A"/>
    <w:rsid w:val="00724489"/>
    <w:rsid w:val="00741F74"/>
    <w:rsid w:val="0074723A"/>
    <w:rsid w:val="00763FAD"/>
    <w:rsid w:val="00782A39"/>
    <w:rsid w:val="007929A8"/>
    <w:rsid w:val="007E0CE9"/>
    <w:rsid w:val="00830BDC"/>
    <w:rsid w:val="008458F6"/>
    <w:rsid w:val="008D5A99"/>
    <w:rsid w:val="009046BA"/>
    <w:rsid w:val="00910E94"/>
    <w:rsid w:val="00911E4B"/>
    <w:rsid w:val="00946E5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5E8E"/>
    <w:rsid w:val="00A81FA7"/>
    <w:rsid w:val="00A96F5A"/>
    <w:rsid w:val="00AD1784"/>
    <w:rsid w:val="00AE242E"/>
    <w:rsid w:val="00AF084C"/>
    <w:rsid w:val="00B032A0"/>
    <w:rsid w:val="00B16558"/>
    <w:rsid w:val="00B6422E"/>
    <w:rsid w:val="00B74494"/>
    <w:rsid w:val="00B74570"/>
    <w:rsid w:val="00BD78CE"/>
    <w:rsid w:val="00C15CAE"/>
    <w:rsid w:val="00C56C70"/>
    <w:rsid w:val="00C83E2E"/>
    <w:rsid w:val="00CE7651"/>
    <w:rsid w:val="00D21375"/>
    <w:rsid w:val="00D23477"/>
    <w:rsid w:val="00D345EC"/>
    <w:rsid w:val="00D368B2"/>
    <w:rsid w:val="00D727EF"/>
    <w:rsid w:val="00D805B2"/>
    <w:rsid w:val="00DA1FA8"/>
    <w:rsid w:val="00DC01A3"/>
    <w:rsid w:val="00E13E52"/>
    <w:rsid w:val="00E154B2"/>
    <w:rsid w:val="00E751A3"/>
    <w:rsid w:val="00EA7395"/>
    <w:rsid w:val="00EF270A"/>
    <w:rsid w:val="00F158EC"/>
    <w:rsid w:val="00F208FB"/>
    <w:rsid w:val="00F32371"/>
    <w:rsid w:val="00F86F83"/>
    <w:rsid w:val="00FA6684"/>
    <w:rsid w:val="00FB7D02"/>
    <w:rsid w:val="00FF382B"/>
    <w:rsid w:val="01393B8B"/>
    <w:rsid w:val="086A0335"/>
    <w:rsid w:val="0F6D37BB"/>
    <w:rsid w:val="15FB0C9E"/>
    <w:rsid w:val="1F6B23D9"/>
    <w:rsid w:val="2474798D"/>
    <w:rsid w:val="371B579F"/>
    <w:rsid w:val="3B043073"/>
    <w:rsid w:val="3E4B6867"/>
    <w:rsid w:val="44C76105"/>
    <w:rsid w:val="48A5640C"/>
    <w:rsid w:val="48EF3818"/>
    <w:rsid w:val="4DFC059C"/>
    <w:rsid w:val="52933D91"/>
    <w:rsid w:val="56BB45EE"/>
    <w:rsid w:val="579E513C"/>
    <w:rsid w:val="5D393588"/>
    <w:rsid w:val="64400330"/>
    <w:rsid w:val="694243BA"/>
    <w:rsid w:val="703F0786"/>
    <w:rsid w:val="72DE5386"/>
    <w:rsid w:val="78296CC9"/>
    <w:rsid w:val="79B54CA1"/>
    <w:rsid w:val="7C610F00"/>
    <w:rsid w:val="7D5736B7"/>
    <w:rsid w:val="7FAE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5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6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7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8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9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30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31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32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33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7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6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5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4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7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21">
    <w:name w:val="Strong"/>
    <w:basedOn w:val="20"/>
    <w:semiHidden/>
    <w:unhideWhenUsed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800080"/>
      <w:u w:val="single"/>
    </w:rPr>
  </w:style>
  <w:style w:type="character" w:styleId="23">
    <w:name w:val="Hyperlink"/>
    <w:basedOn w:val="20"/>
    <w:unhideWhenUsed/>
    <w:qFormat/>
    <w:uiPriority w:val="99"/>
    <w:rPr>
      <w:color w:val="58A8AD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5">
    <w:name w:val="标题 1 字符"/>
    <w:basedOn w:val="20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7">
    <w:name w:val="标题 3 字符"/>
    <w:basedOn w:val="20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8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9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3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1">
    <w:name w:val="标题 7 字符"/>
    <w:basedOn w:val="20"/>
    <w:link w:val="8"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4">
    <w:name w:val="页眉 字符"/>
    <w:basedOn w:val="20"/>
    <w:link w:val="15"/>
    <w:qFormat/>
    <w:uiPriority w:val="99"/>
  </w:style>
  <w:style w:type="character" w:customStyle="1" w:styleId="35">
    <w:name w:val="页脚 字符"/>
    <w:basedOn w:val="20"/>
    <w:link w:val="14"/>
    <w:qFormat/>
    <w:uiPriority w:val="99"/>
  </w:style>
  <w:style w:type="character" w:customStyle="1" w:styleId="36">
    <w:name w:val="标题 字符"/>
    <w:basedOn w:val="20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7">
    <w:name w:val="日期 字符"/>
    <w:basedOn w:val="20"/>
    <w:link w:val="12"/>
    <w:qFormat/>
    <w:uiPriority w:val="2"/>
    <w:rPr>
      <w:sz w:val="28"/>
    </w:rPr>
  </w:style>
  <w:style w:type="character" w:customStyle="1" w:styleId="38">
    <w:name w:val="Intense Emphasis"/>
    <w:basedOn w:val="20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9">
    <w:name w:val="Intense Quote"/>
    <w:basedOn w:val="1"/>
    <w:next w:val="1"/>
    <w:link w:val="40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引用 字符"/>
    <w:basedOn w:val="20"/>
    <w:link w:val="39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1">
    <w:name w:val="Intense Reference"/>
    <w:basedOn w:val="20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3">
    <w:name w:val="引用 字符"/>
    <w:basedOn w:val="20"/>
    <w:link w:val="42"/>
    <w:semiHidden/>
    <w:qFormat/>
    <w:uiPriority w:val="29"/>
    <w:rPr>
      <w:i/>
      <w:iCs/>
    </w:rPr>
  </w:style>
  <w:style w:type="character" w:customStyle="1" w:styleId="44">
    <w:name w:val="Subtle Emphasis"/>
    <w:basedOn w:val="20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5">
    <w:name w:val="Subtle Reference"/>
    <w:basedOn w:val="20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7">
    <w:name w:val="副标题 字符"/>
    <w:basedOn w:val="20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styleId="48">
    <w:name w:val="Placeholder Text"/>
    <w:basedOn w:val="20"/>
    <w:semiHidden/>
    <w:qFormat/>
    <w:uiPriority w:val="99"/>
    <w:rPr>
      <w:color w:val="808080"/>
    </w:rPr>
  </w:style>
  <w:style w:type="character" w:customStyle="1" w:styleId="49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0">
    <w:name w:val="o1"/>
    <w:basedOn w:val="1"/>
    <w:qFormat/>
    <w:uiPriority w:val="0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customStyle="1" w:styleId="51">
    <w:name w:val="apple-converted-space"/>
    <w:basedOn w:val="2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3</Pages>
  <Words>376</Words>
  <Characters>531</Characters>
  <Lines>1</Lines>
  <Paragraphs>1</Paragraphs>
  <TotalTime>96</TotalTime>
  <ScaleCrop>false</ScaleCrop>
  <LinksUpToDate>false</LinksUpToDate>
  <CharactersWithSpaces>565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朱涵</cp:lastModifiedBy>
  <dcterms:modified xsi:type="dcterms:W3CDTF">2024-12-24T14:23:17Z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C49CFAE94D4D46F2A07EF5C4E018DF54_12</vt:lpwstr>
  </property>
</Properties>
</file>