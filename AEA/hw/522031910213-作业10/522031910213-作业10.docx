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B0A05">
      <w:pPr>
        <w:pStyle w:val="13"/>
        <w:jc w:val="both"/>
        <w:rPr>
          <w:rFonts w:hint="default" w:eastAsiaTheme="majorEastAsia"/>
          <w:color w:val="auto"/>
          <w:lang w:val="en-US" w:eastAsia="zh-CN"/>
        </w:rPr>
      </w:pPr>
      <w:r>
        <w:rPr>
          <w:rFonts w:hint="eastAsia"/>
          <w:color w:val="auto"/>
        </w:rPr>
        <w:t>应用系统体系架构 — 作业</w:t>
      </w:r>
      <w:r>
        <w:rPr>
          <w:rFonts w:hint="eastAsia"/>
          <w:color w:val="auto"/>
          <w:lang w:val="en-US" w:eastAsia="zh-CN"/>
        </w:rPr>
        <w:t>10</w:t>
      </w:r>
    </w:p>
    <w:p w14:paraId="78DB6728">
      <w:pPr>
        <w:pStyle w:val="2"/>
        <w:numPr>
          <w:ilvl w:val="0"/>
          <w:numId w:val="0"/>
        </w:numPr>
        <w:ind w:left="360"/>
        <w:jc w:val="both"/>
        <w:rPr>
          <w:color w:val="auto"/>
        </w:rPr>
      </w:pPr>
      <w:r>
        <w:rPr>
          <w:rFonts w:hint="eastAsia"/>
          <w:color w:val="auto"/>
        </w:rPr>
        <w:t>学号：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</w:t>
      </w:r>
      <w:r>
        <w:rPr>
          <w:rFonts w:hint="eastAsia"/>
          <w:color w:val="auto"/>
          <w:u w:val="single"/>
          <w:lang w:val="en-US" w:eastAsia="zh-CN"/>
        </w:rPr>
        <w:t>522031910213</w:t>
      </w:r>
      <w:r>
        <w:rPr>
          <w:color w:val="auto"/>
          <w:u w:val="single"/>
        </w:rPr>
        <w:t xml:space="preserve">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姓名：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    </w:t>
      </w:r>
      <w:r>
        <w:rPr>
          <w:rFonts w:hint="eastAsia"/>
          <w:color w:val="auto"/>
          <w:u w:val="single"/>
          <w:lang w:val="en-US" w:eastAsia="zh-CN"/>
        </w:rPr>
        <w:t>朱涵</w:t>
      </w:r>
      <w:r>
        <w:rPr>
          <w:color w:val="auto"/>
          <w:u w:val="single"/>
        </w:rPr>
        <w:t xml:space="preserve">       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得分：</w:t>
      </w:r>
    </w:p>
    <w:p w14:paraId="5294DE4A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  <w:r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A.</w:t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能够正确配置并运行Nginx</w:t>
      </w:r>
    </w:p>
    <w:p w14:paraId="1201B59F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答：</w:t>
      </w:r>
    </w:p>
    <w:p w14:paraId="14017D45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为方便使用容器部署nginx ，射到端口80，并将conf文件挂载到容器中。配置如下：</w:t>
      </w:r>
    </w:p>
    <w:p w14:paraId="13D3B1ED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15240</wp:posOffset>
            </wp:positionV>
            <wp:extent cx="4159250" cy="3799840"/>
            <wp:effectExtent l="0" t="0" r="12700" b="1016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8D65BC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5AE5082C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45199E55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7EEBB955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0B77378F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49C320EC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5AC950C6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5C85BA44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7AD06E48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45B7C006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6053C187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62A36F61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6C6188C7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51069389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0F678A43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即将80端口的请求转发给test中的两个服务，另外因为是容器部署的nginx所以不能用localhost，这里用了网卡的内网ip</w:t>
      </w:r>
    </w:p>
    <w:p w14:paraId="5593A3F0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7F129B59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2B650F2E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3296EDDF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2D4007AC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4664411E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结果如下：</w:t>
      </w:r>
    </w:p>
    <w:p w14:paraId="6F37A567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2810510</wp:posOffset>
            </wp:positionH>
            <wp:positionV relativeFrom="paragraph">
              <wp:posOffset>176530</wp:posOffset>
            </wp:positionV>
            <wp:extent cx="3493770" cy="3501390"/>
            <wp:effectExtent l="0" t="0" r="11430" b="3810"/>
            <wp:wrapSquare wrapText="bothSides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t="7502" r="6463" b="473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-894715</wp:posOffset>
            </wp:positionH>
            <wp:positionV relativeFrom="paragraph">
              <wp:posOffset>151765</wp:posOffset>
            </wp:positionV>
            <wp:extent cx="3496945" cy="3529330"/>
            <wp:effectExtent l="0" t="0" r="8255" b="13970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r="3080" b="4476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526775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默认轮询时，以A-&gt;B-&gt;A-&gt;B的顺序返回，即简单的轮询策略；</w:t>
      </w:r>
    </w:p>
    <w:p w14:paraId="79F8B751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轮询且A权重为3时，以A-&gt;A-&gt;A-&gt;B的顺序返回，即按照权重访问，B默认权重是1，所以是访问A 3次，B 1次；</w:t>
      </w:r>
    </w:p>
    <w:p w14:paraId="6A2AE0DF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least_conn时，以A-&gt;B-&gt;A-&gt;B的顺序返回，并且经测试，若在发送一次请求返回A后，大约2分钟后再次发送请求，可能返回A或B。</w:t>
      </w:r>
    </w:p>
    <w:p w14:paraId="70005D9B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推测原因可能为：</w:t>
      </w:r>
    </w:p>
    <w:p w14:paraId="384E4DC5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1.  一开始A与B都为0，发送一次后A为1，由于TCP的keep-alive，A短时间内连接数为1，于是下一次请求会转发给B，然后A与B连接数都为1，nginx使用轮询策略；</w:t>
      </w:r>
    </w:p>
    <w:p w14:paraId="759BB7CD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2. 一开始A与B都为0，发送一次后A为1，由于TCP的keep-alive，A短时间内连接数为1，于是下一次请求会转发给B，然后B的请求数为1，A的请求数为0，下一次又转发给B，以此类推。</w:t>
      </w:r>
    </w:p>
    <w:p w14:paraId="53D44D91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ip_hash时，始终返回A，这是因为我的ip是固定的。启动代理尝试切换ip，并不会变为B，这是因为使用postman测试时ip始终是localhost，因此不会变化。</w:t>
      </w:r>
    </w:p>
    <w:p w14:paraId="3102D796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381528B6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B.正确实现GraphQL的书籍查询功能</w:t>
      </w:r>
    </w:p>
    <w:p w14:paraId="5144C260">
      <w:pPr>
        <w:pStyle w:val="3"/>
        <w:numPr>
          <w:ilvl w:val="-3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 w14:paraId="182786EE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363855</wp:posOffset>
            </wp:positionV>
            <wp:extent cx="6534150" cy="962025"/>
            <wp:effectExtent l="0" t="0" r="0" b="9525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先编写后端，首先新建一个controller类，编写新的查询接口，如图。</w:t>
      </w:r>
    </w:p>
    <w:p w14:paraId="6C33F769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6C0AECB7">
      <w:pPr>
        <w:pStyle w:val="3"/>
        <w:numPr>
          <w:ilvl w:val="-3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其余所有代码逻辑都可以复用，我在此直接调用了service层的searchBooks接口，并设置分页为100来返回搜索到的前100本书籍。</w:t>
      </w:r>
    </w:p>
    <w:p w14:paraId="5EDAC121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820420</wp:posOffset>
            </wp:positionH>
            <wp:positionV relativeFrom="paragraph">
              <wp:posOffset>413385</wp:posOffset>
            </wp:positionV>
            <wp:extent cx="2985770" cy="3903345"/>
            <wp:effectExtent l="0" t="0" r="5080" b="1905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然后编写schema文件，包含了book类的字段以及查询接口的参数和名字，如图。</w:t>
      </w:r>
    </w:p>
    <w:p w14:paraId="398E5C74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2DE9CD07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6C96C056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28F94BDE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2FEC64B8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40B7B89E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77D5B23C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150ED2A7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5FE51D84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7E8A3745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2D3C63CC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4048CBB2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79C529E5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0A76B027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011FAF31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17D5583C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然后改写前端，我使用了apollo-client来发送graphql的请求，只需要配置一下client，然后在index.js中在routes的外层包裹组件即可使用。</w:t>
      </w:r>
    </w:p>
    <w:p w14:paraId="2CE85264">
      <w:pPr>
        <w:pStyle w:val="3"/>
        <w:numPr>
          <w:ilvl w:val="-4"/>
          <w:numId w:val="0"/>
        </w:numPr>
        <w:jc w:val="both"/>
        <w:rPr>
          <w:rFonts w:hint="eastAsia"/>
          <w:lang w:val="en-US" w:eastAsia="zh-CN"/>
        </w:rPr>
      </w:pPr>
    </w:p>
    <w:p w14:paraId="0C2163C0">
      <w:pPr>
        <w:pStyle w:val="3"/>
        <w:numPr>
          <w:ilvl w:val="-4"/>
          <w:numId w:val="0"/>
        </w:numPr>
        <w:jc w:val="both"/>
        <w:rPr>
          <w:rFonts w:hint="eastAsia"/>
          <w:lang w:val="en-US" w:eastAsia="zh-CN"/>
        </w:rPr>
      </w:pPr>
    </w:p>
    <w:p w14:paraId="1C47D65E">
      <w:pPr>
        <w:pStyle w:val="3"/>
        <w:numPr>
          <w:ilvl w:val="-4"/>
          <w:numId w:val="0"/>
        </w:numPr>
        <w:jc w:val="both"/>
        <w:rPr>
          <w:rFonts w:hint="eastAsia"/>
          <w:lang w:val="en-US" w:eastAsia="zh-CN"/>
        </w:rPr>
      </w:pPr>
    </w:p>
    <w:p w14:paraId="3EC1B603">
      <w:pPr>
        <w:pStyle w:val="3"/>
        <w:numPr>
          <w:ilvl w:val="-4"/>
          <w:numId w:val="0"/>
        </w:numPr>
        <w:jc w:val="both"/>
        <w:rPr>
          <w:rFonts w:hint="eastAsia"/>
          <w:lang w:val="en-US" w:eastAsia="zh-CN"/>
        </w:rPr>
      </w:pPr>
    </w:p>
    <w:p w14:paraId="7F372D66">
      <w:pPr>
        <w:pStyle w:val="3"/>
        <w:numPr>
          <w:ilvl w:val="-4"/>
          <w:numId w:val="0"/>
        </w:numPr>
        <w:jc w:val="both"/>
        <w:rPr>
          <w:rFonts w:hint="eastAsia"/>
          <w:lang w:val="en-US" w:eastAsia="zh-CN"/>
        </w:rPr>
      </w:pPr>
    </w:p>
    <w:p w14:paraId="76D9A90D">
      <w:pPr>
        <w:pStyle w:val="3"/>
        <w:numPr>
          <w:ilvl w:val="-4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989965</wp:posOffset>
            </wp:positionH>
            <wp:positionV relativeFrom="paragraph">
              <wp:posOffset>431165</wp:posOffset>
            </wp:positionV>
            <wp:extent cx="3564890" cy="4029710"/>
            <wp:effectExtent l="0" t="0" r="16510" b="8890"/>
            <wp:wrapSquare wrapText="bothSides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最后编写一下搜索的函数，如下图。</w:t>
      </w:r>
    </w:p>
    <w:p w14:paraId="324B39C9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4669C0AC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4A66C8B8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2BA26FFA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2DE67730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1D626D02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6B51385C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5C97F5ED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58FA81E9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6A8C64DC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720A11ED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12D45811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5455EF51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2CF0271F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7A9480DC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383C699B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6F7F78D4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400050</wp:posOffset>
            </wp:positionV>
            <wp:extent cx="5583555" cy="4012565"/>
            <wp:effectExtent l="0" t="0" r="17145" b="6985"/>
            <wp:wrapSquare wrapText="bothSides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lang w:val="en-US" w:eastAsia="zh-CN"/>
        </w:rPr>
        <w:t>前端测试结果如下图。</w:t>
      </w:r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53B9F"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)"/>
      <w:lvlJc w:val="left"/>
      <w:pPr>
        <w:ind w:left="1500" w:hanging="420"/>
      </w:pPr>
      <w:rPr>
        <w:rFonts w:hint="eastAsia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Tc4MzhjNjE3YjkzMGM1OTI2OTEwZjZiYjU5ZWUifQ=="/>
  </w:docVars>
  <w:rsids>
    <w:rsidRoot w:val="004C435D"/>
    <w:rsid w:val="000424EE"/>
    <w:rsid w:val="000756A0"/>
    <w:rsid w:val="000D5EE3"/>
    <w:rsid w:val="000E4B77"/>
    <w:rsid w:val="000E4C55"/>
    <w:rsid w:val="000E70B2"/>
    <w:rsid w:val="000F481B"/>
    <w:rsid w:val="001312BF"/>
    <w:rsid w:val="0013795C"/>
    <w:rsid w:val="00143946"/>
    <w:rsid w:val="00152FE7"/>
    <w:rsid w:val="001719E3"/>
    <w:rsid w:val="00174C63"/>
    <w:rsid w:val="00174E21"/>
    <w:rsid w:val="00193DE7"/>
    <w:rsid w:val="001A1F98"/>
    <w:rsid w:val="001B3A30"/>
    <w:rsid w:val="001D5E15"/>
    <w:rsid w:val="00221FED"/>
    <w:rsid w:val="002403F6"/>
    <w:rsid w:val="00244584"/>
    <w:rsid w:val="002506AD"/>
    <w:rsid w:val="0025281D"/>
    <w:rsid w:val="0027639F"/>
    <w:rsid w:val="00302701"/>
    <w:rsid w:val="00310D83"/>
    <w:rsid w:val="00314F23"/>
    <w:rsid w:val="00322F06"/>
    <w:rsid w:val="00374041"/>
    <w:rsid w:val="0037772F"/>
    <w:rsid w:val="00397DFC"/>
    <w:rsid w:val="003B5944"/>
    <w:rsid w:val="003F0EC0"/>
    <w:rsid w:val="004502B8"/>
    <w:rsid w:val="0045138D"/>
    <w:rsid w:val="004804AC"/>
    <w:rsid w:val="00487E47"/>
    <w:rsid w:val="00496FB4"/>
    <w:rsid w:val="004A5401"/>
    <w:rsid w:val="004C1EFC"/>
    <w:rsid w:val="004C435D"/>
    <w:rsid w:val="004E359B"/>
    <w:rsid w:val="004E3ED2"/>
    <w:rsid w:val="005413E1"/>
    <w:rsid w:val="00541E67"/>
    <w:rsid w:val="005763CE"/>
    <w:rsid w:val="005919B6"/>
    <w:rsid w:val="00593ACE"/>
    <w:rsid w:val="005F6349"/>
    <w:rsid w:val="00612B81"/>
    <w:rsid w:val="00622DE7"/>
    <w:rsid w:val="00624602"/>
    <w:rsid w:val="00640D37"/>
    <w:rsid w:val="00645558"/>
    <w:rsid w:val="00653156"/>
    <w:rsid w:val="00675E68"/>
    <w:rsid w:val="00685F4A"/>
    <w:rsid w:val="006C0C19"/>
    <w:rsid w:val="00702D9A"/>
    <w:rsid w:val="00724489"/>
    <w:rsid w:val="00741F74"/>
    <w:rsid w:val="0074723A"/>
    <w:rsid w:val="00763FAD"/>
    <w:rsid w:val="00782A39"/>
    <w:rsid w:val="007929A8"/>
    <w:rsid w:val="007E0CE9"/>
    <w:rsid w:val="00830BDC"/>
    <w:rsid w:val="008458F6"/>
    <w:rsid w:val="008D5A99"/>
    <w:rsid w:val="009046BA"/>
    <w:rsid w:val="00910E94"/>
    <w:rsid w:val="00911E4B"/>
    <w:rsid w:val="00946E5B"/>
    <w:rsid w:val="00960070"/>
    <w:rsid w:val="00970106"/>
    <w:rsid w:val="00981FB2"/>
    <w:rsid w:val="009B05BC"/>
    <w:rsid w:val="009B6084"/>
    <w:rsid w:val="009D73C9"/>
    <w:rsid w:val="009E40DC"/>
    <w:rsid w:val="00A11225"/>
    <w:rsid w:val="00A152A4"/>
    <w:rsid w:val="00A155A9"/>
    <w:rsid w:val="00A21AF1"/>
    <w:rsid w:val="00A21E4C"/>
    <w:rsid w:val="00A23670"/>
    <w:rsid w:val="00A65E8E"/>
    <w:rsid w:val="00A81FA7"/>
    <w:rsid w:val="00A96F5A"/>
    <w:rsid w:val="00AD1784"/>
    <w:rsid w:val="00AE242E"/>
    <w:rsid w:val="00AF084C"/>
    <w:rsid w:val="00B032A0"/>
    <w:rsid w:val="00B16558"/>
    <w:rsid w:val="00B6422E"/>
    <w:rsid w:val="00B74494"/>
    <w:rsid w:val="00B74570"/>
    <w:rsid w:val="00BD78CE"/>
    <w:rsid w:val="00C15CAE"/>
    <w:rsid w:val="00C56C70"/>
    <w:rsid w:val="00C83E2E"/>
    <w:rsid w:val="00CE7651"/>
    <w:rsid w:val="00D21375"/>
    <w:rsid w:val="00D23477"/>
    <w:rsid w:val="00D345EC"/>
    <w:rsid w:val="00D368B2"/>
    <w:rsid w:val="00D727EF"/>
    <w:rsid w:val="00D805B2"/>
    <w:rsid w:val="00DA1FA8"/>
    <w:rsid w:val="00DC01A3"/>
    <w:rsid w:val="00E13E52"/>
    <w:rsid w:val="00E154B2"/>
    <w:rsid w:val="00E751A3"/>
    <w:rsid w:val="00EA7395"/>
    <w:rsid w:val="00EF270A"/>
    <w:rsid w:val="00F158EC"/>
    <w:rsid w:val="00F208FB"/>
    <w:rsid w:val="00F32371"/>
    <w:rsid w:val="00F86F83"/>
    <w:rsid w:val="00FA6684"/>
    <w:rsid w:val="00FB7D02"/>
    <w:rsid w:val="00FF382B"/>
    <w:rsid w:val="0F6D37BB"/>
    <w:rsid w:val="1F6B23D9"/>
    <w:rsid w:val="2474798D"/>
    <w:rsid w:val="3B043073"/>
    <w:rsid w:val="3E4B6867"/>
    <w:rsid w:val="48A5640C"/>
    <w:rsid w:val="48EF3818"/>
    <w:rsid w:val="4DFC059C"/>
    <w:rsid w:val="52933D91"/>
    <w:rsid w:val="579E513C"/>
    <w:rsid w:val="5D393588"/>
    <w:rsid w:val="64400330"/>
    <w:rsid w:val="694243BA"/>
    <w:rsid w:val="703F0786"/>
    <w:rsid w:val="72DE5386"/>
    <w:rsid w:val="78296CC9"/>
    <w:rsid w:val="79B54CA1"/>
    <w:rsid w:val="7C610F00"/>
    <w:rsid w:val="7D5736B7"/>
    <w:rsid w:val="7FAE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link w:val="25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link w:val="26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link w:val="27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link w:val="28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link w:val="29"/>
    <w:semiHidden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link w:val="30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link w:val="31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link w:val="32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link w:val="33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7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6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5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4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7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styleId="21">
    <w:name w:val="Strong"/>
    <w:basedOn w:val="20"/>
    <w:semiHidden/>
    <w:unhideWhenUsed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800080"/>
      <w:u w:val="single"/>
    </w:rPr>
  </w:style>
  <w:style w:type="character" w:styleId="23">
    <w:name w:val="Hyperlink"/>
    <w:basedOn w:val="20"/>
    <w:unhideWhenUsed/>
    <w:qFormat/>
    <w:uiPriority w:val="99"/>
    <w:rPr>
      <w:color w:val="58A8AD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5">
    <w:name w:val="标题 1 字符"/>
    <w:basedOn w:val="20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7">
    <w:name w:val="标题 3 字符"/>
    <w:basedOn w:val="20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8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9">
    <w:name w:val="标题 5 字符"/>
    <w:basedOn w:val="20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3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1">
    <w:name w:val="标题 7 字符"/>
    <w:basedOn w:val="20"/>
    <w:link w:val="8"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4">
    <w:name w:val="页眉 字符"/>
    <w:basedOn w:val="20"/>
    <w:link w:val="15"/>
    <w:qFormat/>
    <w:uiPriority w:val="99"/>
  </w:style>
  <w:style w:type="character" w:customStyle="1" w:styleId="35">
    <w:name w:val="页脚 字符"/>
    <w:basedOn w:val="20"/>
    <w:link w:val="14"/>
    <w:qFormat/>
    <w:uiPriority w:val="99"/>
  </w:style>
  <w:style w:type="character" w:customStyle="1" w:styleId="36">
    <w:name w:val="标题 字符"/>
    <w:basedOn w:val="20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7">
    <w:name w:val="日期 字符"/>
    <w:basedOn w:val="20"/>
    <w:link w:val="12"/>
    <w:qFormat/>
    <w:uiPriority w:val="2"/>
    <w:rPr>
      <w:sz w:val="28"/>
    </w:rPr>
  </w:style>
  <w:style w:type="character" w:customStyle="1" w:styleId="38">
    <w:name w:val="Intense Emphasis"/>
    <w:basedOn w:val="20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9">
    <w:name w:val="Intense Quote"/>
    <w:basedOn w:val="1"/>
    <w:next w:val="1"/>
    <w:link w:val="40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引用 字符"/>
    <w:basedOn w:val="20"/>
    <w:link w:val="39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1">
    <w:name w:val="Intense Reference"/>
    <w:basedOn w:val="20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43">
    <w:name w:val="引用 字符"/>
    <w:basedOn w:val="20"/>
    <w:link w:val="42"/>
    <w:semiHidden/>
    <w:qFormat/>
    <w:uiPriority w:val="29"/>
    <w:rPr>
      <w:i/>
      <w:iCs/>
    </w:rPr>
  </w:style>
  <w:style w:type="character" w:customStyle="1" w:styleId="44">
    <w:name w:val="Subtle Emphasis"/>
    <w:basedOn w:val="20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5">
    <w:name w:val="Subtle Reference"/>
    <w:basedOn w:val="20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7">
    <w:name w:val="副标题 字符"/>
    <w:basedOn w:val="20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styleId="48">
    <w:name w:val="Placeholder Text"/>
    <w:basedOn w:val="20"/>
    <w:semiHidden/>
    <w:qFormat/>
    <w:uiPriority w:val="99"/>
    <w:rPr>
      <w:color w:val="808080"/>
    </w:rPr>
  </w:style>
  <w:style w:type="character" w:customStyle="1" w:styleId="49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0">
    <w:name w:val="o1"/>
    <w:basedOn w:val="1"/>
    <w:qFormat/>
    <w:uiPriority w:val="0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customStyle="1" w:styleId="51">
    <w:name w:val="apple-converted-space"/>
    <w:basedOn w:val="2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Pages>4</Pages>
  <Words>478</Words>
  <Characters>614</Characters>
  <Lines>1</Lines>
  <Paragraphs>1</Paragraphs>
  <TotalTime>19</TotalTime>
  <ScaleCrop>false</ScaleCrop>
  <LinksUpToDate>false</LinksUpToDate>
  <CharactersWithSpaces>653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2022-09-17T12:12:00Z</dcterms:created>
  <dc:creator>Microsoft Office 用户</dc:creator>
  <cp:lastModifiedBy>朱涵</cp:lastModifiedBy>
  <dcterms:modified xsi:type="dcterms:W3CDTF">2024-12-11T16:16:20Z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C49CFAE94D4D46F2A07EF5C4E018DF54_12</vt:lpwstr>
  </property>
</Properties>
</file>