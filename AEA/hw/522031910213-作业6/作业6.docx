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49D05D14" w:rsidR="00EF270A" w:rsidRPr="0025281D" w:rsidRDefault="004C435D" w:rsidP="00A96F5A">
      <w:pPr>
        <w:pStyle w:val="ac"/>
        <w:jc w:val="both"/>
        <w:rPr>
          <w:rFonts w:hint="eastAsia"/>
          <w:color w:val="auto"/>
        </w:rPr>
      </w:pPr>
      <w:r w:rsidRPr="0025281D">
        <w:rPr>
          <w:color w:val="auto"/>
        </w:rPr>
        <w:t>202</w:t>
      </w:r>
      <w:r w:rsidR="00C00DBB">
        <w:rPr>
          <w:rFonts w:hint="eastAsia"/>
          <w:color w:val="auto"/>
        </w:rPr>
        <w:t>4</w:t>
      </w:r>
      <w:r w:rsidRPr="0025281D">
        <w:rPr>
          <w:color w:val="auto"/>
        </w:rPr>
        <w:t>-</w:t>
      </w:r>
      <w:r w:rsidR="005413E1">
        <w:rPr>
          <w:color w:val="auto"/>
        </w:rPr>
        <w:t>1</w:t>
      </w:r>
      <w:r w:rsidR="00C00DBB">
        <w:rPr>
          <w:rFonts w:hint="eastAsia"/>
          <w:color w:val="auto"/>
        </w:rPr>
        <w:t>1</w:t>
      </w:r>
      <w:r w:rsidRPr="0025281D">
        <w:rPr>
          <w:color w:val="auto"/>
        </w:rPr>
        <w:t>-</w:t>
      </w:r>
      <w:r w:rsidR="00C00DBB">
        <w:rPr>
          <w:rFonts w:hint="eastAsia"/>
          <w:color w:val="auto"/>
        </w:rPr>
        <w:t>01</w:t>
      </w:r>
    </w:p>
    <w:p w14:paraId="1BEFD65E" w14:textId="55141A78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D24561">
        <w:rPr>
          <w:color w:val="auto"/>
        </w:rPr>
        <w:t>6</w:t>
      </w:r>
    </w:p>
    <w:p w14:paraId="5AFF8886" w14:textId="1F5A5885" w:rsidR="00EF270A" w:rsidRPr="0025281D" w:rsidRDefault="00A21AF1" w:rsidP="00A96F5A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1825553F" w14:textId="5D0DEE1F" w:rsidR="00EF270A" w:rsidRPr="0025281D" w:rsidRDefault="00A21AF1" w:rsidP="00A96F5A">
      <w:pPr>
        <w:jc w:val="both"/>
        <w:rPr>
          <w:color w:val="auto"/>
        </w:rPr>
      </w:pPr>
      <w:r w:rsidRPr="0025281D">
        <w:rPr>
          <w:rFonts w:hint="eastAsia"/>
          <w:color w:val="auto"/>
        </w:rPr>
        <w:t>请</w:t>
      </w:r>
      <w:r w:rsidR="00140E42" w:rsidRPr="00140E42">
        <w:rPr>
          <w:color w:val="auto"/>
        </w:rPr>
        <w:t>根据上课内容，针对你在</w:t>
      </w:r>
      <w:r w:rsidR="00140E42" w:rsidRPr="00140E42">
        <w:rPr>
          <w:color w:val="auto"/>
        </w:rPr>
        <w:t>E-</w:t>
      </w:r>
      <w:proofErr w:type="spellStart"/>
      <w:r w:rsidR="00140E42" w:rsidRPr="00140E42">
        <w:rPr>
          <w:color w:val="auto"/>
        </w:rPr>
        <w:t>BookStore</w:t>
      </w:r>
      <w:proofErr w:type="spellEnd"/>
      <w:r w:rsidR="00140E42" w:rsidRPr="00140E42">
        <w:rPr>
          <w:color w:val="auto"/>
        </w:rPr>
        <w:t>项目中的数据库设计，详细回答下列问题</w:t>
      </w:r>
      <w:r w:rsidRPr="0025281D">
        <w:rPr>
          <w:rFonts w:hint="eastAsia"/>
          <w:color w:val="auto"/>
        </w:rPr>
        <w:t>：</w:t>
      </w:r>
    </w:p>
    <w:p w14:paraId="18B0ACE1" w14:textId="2091E533" w:rsidR="00140E42" w:rsidRPr="00140E42" w:rsidRDefault="00930B77" w:rsidP="00140E42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在聚簇索引上执行查询，尤其是范围查询时，它的执行效率会非常高。请问，为什么聚簇索引的效率高？</w:t>
      </w:r>
    </w:p>
    <w:p w14:paraId="4CE4ED35" w14:textId="2389C41F" w:rsidR="00140E42" w:rsidRPr="00140E42" w:rsidRDefault="00AD4C7E" w:rsidP="00140E42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如果要将你的图书封面以</w:t>
      </w:r>
      <w:r>
        <w:rPr>
          <w:rFonts w:hint="eastAsia"/>
          <w:color w:val="auto"/>
        </w:rPr>
        <w:t>Base</w:t>
      </w:r>
      <w:r>
        <w:rPr>
          <w:color w:val="auto"/>
        </w:rPr>
        <w:t>64</w:t>
      </w:r>
      <w:r>
        <w:rPr>
          <w:rFonts w:hint="eastAsia"/>
          <w:color w:val="auto"/>
        </w:rPr>
        <w:t>的形式存储在</w:t>
      </w:r>
      <w:r>
        <w:rPr>
          <w:rFonts w:hint="eastAsia"/>
          <w:color w:val="auto"/>
        </w:rPr>
        <w:t>MySQL</w:t>
      </w:r>
      <w:r>
        <w:rPr>
          <w:rFonts w:hint="eastAsia"/>
          <w:color w:val="auto"/>
        </w:rPr>
        <w:t>中，那么你在数据表的设计中，是以</w:t>
      </w:r>
      <w:r>
        <w:rPr>
          <w:rFonts w:hint="eastAsia"/>
          <w:color w:val="auto"/>
        </w:rPr>
        <w:t>VARCHAR</w:t>
      </w:r>
      <w:r>
        <w:rPr>
          <w:rFonts w:hint="eastAsia"/>
          <w:color w:val="auto"/>
        </w:rPr>
        <w:t>类型来存储，还是以</w:t>
      </w:r>
      <w:r>
        <w:rPr>
          <w:rFonts w:hint="eastAsia"/>
          <w:color w:val="auto"/>
        </w:rPr>
        <w:t>LONGBLOB</w:t>
      </w:r>
      <w:r>
        <w:rPr>
          <w:rFonts w:hint="eastAsia"/>
          <w:color w:val="auto"/>
        </w:rPr>
        <w:t>形式存储？请详细解释你的理由。</w:t>
      </w:r>
    </w:p>
    <w:p w14:paraId="056CF04F" w14:textId="223D9858" w:rsidR="00140E42" w:rsidRPr="00140E42" w:rsidRDefault="00B77393" w:rsidP="00140E42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当你的图书表上建立复合索引以加速涉及多个字段的查询时，请用</w:t>
      </w:r>
      <w:r>
        <w:rPr>
          <w:rFonts w:hint="eastAsia"/>
          <w:color w:val="auto"/>
        </w:rPr>
        <w:t>SQL</w:t>
      </w:r>
      <w:r>
        <w:rPr>
          <w:rFonts w:hint="eastAsia"/>
          <w:color w:val="auto"/>
        </w:rPr>
        <w:t>语句给出你建立该复合索引的方式，并详细解释你为什么</w:t>
      </w:r>
      <w:r w:rsidR="004829FD">
        <w:rPr>
          <w:rFonts w:hint="eastAsia"/>
          <w:color w:val="auto"/>
        </w:rPr>
        <w:t>构建</w:t>
      </w:r>
      <w:r>
        <w:rPr>
          <w:rFonts w:hint="eastAsia"/>
          <w:color w:val="auto"/>
        </w:rPr>
        <w:t>这样的</w:t>
      </w:r>
      <w:r w:rsidR="004829FD">
        <w:rPr>
          <w:rFonts w:hint="eastAsia"/>
          <w:color w:val="auto"/>
        </w:rPr>
        <w:t>索引</w:t>
      </w:r>
      <w:r>
        <w:rPr>
          <w:rFonts w:hint="eastAsia"/>
          <w:color w:val="auto"/>
        </w:rPr>
        <w:t>，包括字段顺序、升降序排序等</w:t>
      </w:r>
      <w:r w:rsidR="004829FD">
        <w:rPr>
          <w:rFonts w:hint="eastAsia"/>
          <w:color w:val="auto"/>
        </w:rPr>
        <w:t>因素</w:t>
      </w:r>
      <w:r w:rsidR="007017A0">
        <w:rPr>
          <w:rFonts w:hint="eastAsia"/>
          <w:color w:val="auto"/>
        </w:rPr>
        <w:t>是如何确定的</w:t>
      </w:r>
      <w:r w:rsidR="004829FD">
        <w:rPr>
          <w:rFonts w:hint="eastAsia"/>
          <w:color w:val="auto"/>
        </w:rPr>
        <w:t>。</w:t>
      </w:r>
    </w:p>
    <w:p w14:paraId="3F4BC950" w14:textId="3A5AD1A9" w:rsidR="00140E42" w:rsidRPr="00140E42" w:rsidRDefault="00140E42" w:rsidP="00140E42">
      <w:pPr>
        <w:pStyle w:val="2"/>
        <w:jc w:val="both"/>
        <w:rPr>
          <w:color w:val="auto"/>
        </w:rPr>
      </w:pPr>
      <w:r w:rsidRPr="00140E42">
        <w:rPr>
          <w:color w:val="auto"/>
        </w:rPr>
        <w:t>你认为</w:t>
      </w:r>
      <w:r w:rsidR="00056DB0">
        <w:rPr>
          <w:rFonts w:hint="eastAsia"/>
          <w:color w:val="auto"/>
        </w:rPr>
        <w:t>你的订单表的</w:t>
      </w:r>
      <w:r w:rsidRPr="00140E42">
        <w:rPr>
          <w:color w:val="auto"/>
        </w:rPr>
        <w:t>主键使用自增主键</w:t>
      </w:r>
      <w:r w:rsidR="00056DB0">
        <w:rPr>
          <w:rFonts w:hint="eastAsia"/>
          <w:color w:val="auto"/>
        </w:rPr>
        <w:t>还是</w:t>
      </w:r>
      <w:r w:rsidRPr="00140E42">
        <w:rPr>
          <w:color w:val="auto"/>
        </w:rPr>
        <w:t>UUID</w:t>
      </w:r>
      <w:r w:rsidR="00056DB0">
        <w:rPr>
          <w:rFonts w:hint="eastAsia"/>
          <w:color w:val="auto"/>
        </w:rPr>
        <w:t>好？为什么</w:t>
      </w:r>
      <w:r w:rsidRPr="00140E42">
        <w:rPr>
          <w:color w:val="auto"/>
        </w:rPr>
        <w:t>？</w:t>
      </w:r>
    </w:p>
    <w:p w14:paraId="5976C7E5" w14:textId="50549F3C" w:rsidR="00140E42" w:rsidRPr="00140E42" w:rsidRDefault="00140E42" w:rsidP="00140E42">
      <w:pPr>
        <w:pStyle w:val="2"/>
        <w:jc w:val="both"/>
        <w:rPr>
          <w:color w:val="auto"/>
        </w:rPr>
      </w:pPr>
      <w:r w:rsidRPr="00140E42">
        <w:rPr>
          <w:color w:val="auto"/>
        </w:rPr>
        <w:t>请你搜索参考文献，总结</w:t>
      </w:r>
      <w:proofErr w:type="spellStart"/>
      <w:r w:rsidRPr="00140E42">
        <w:rPr>
          <w:color w:val="auto"/>
        </w:rPr>
        <w:t>InnoDB</w:t>
      </w:r>
      <w:proofErr w:type="spellEnd"/>
      <w:r w:rsidRPr="00140E42">
        <w:rPr>
          <w:color w:val="auto"/>
        </w:rPr>
        <w:t>和</w:t>
      </w:r>
      <w:proofErr w:type="spellStart"/>
      <w:r w:rsidRPr="00140E42">
        <w:rPr>
          <w:color w:val="auto"/>
        </w:rPr>
        <w:t>MyISAM</w:t>
      </w:r>
      <w:proofErr w:type="spellEnd"/>
      <w:r w:rsidRPr="00140E42">
        <w:rPr>
          <w:color w:val="auto"/>
        </w:rPr>
        <w:t>两种存储引擎的主要差异。</w:t>
      </w:r>
    </w:p>
    <w:p w14:paraId="5BC10106" w14:textId="3F75D0EA" w:rsidR="007929A8" w:rsidRPr="0025281D" w:rsidRDefault="007929A8" w:rsidP="007929A8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1AC6555D" w14:textId="21CBB921" w:rsidR="0013795C" w:rsidRPr="0025281D" w:rsidRDefault="00930B77" w:rsidP="00930B77">
      <w:pPr>
        <w:pStyle w:val="2"/>
        <w:numPr>
          <w:ilvl w:val="0"/>
          <w:numId w:val="0"/>
        </w:numPr>
        <w:ind w:left="720" w:hanging="36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将你的答案写在一个</w:t>
      </w:r>
      <w:r>
        <w:rPr>
          <w:rFonts w:hint="eastAsia"/>
          <w:color w:val="auto"/>
          <w:lang w:val="en-US"/>
        </w:rPr>
        <w:t>Word</w:t>
      </w:r>
      <w:r>
        <w:rPr>
          <w:rFonts w:hint="eastAsia"/>
          <w:color w:val="auto"/>
          <w:lang w:val="en-US"/>
        </w:rPr>
        <w:t>文件中提交</w:t>
      </w:r>
      <w:r w:rsidR="00E154B2" w:rsidRPr="0025281D">
        <w:rPr>
          <w:rFonts w:hint="eastAsia"/>
          <w:color w:val="auto"/>
          <w:lang w:val="en-US"/>
        </w:rPr>
        <w:t>。</w:t>
      </w:r>
    </w:p>
    <w:p w14:paraId="45C5A17C" w14:textId="77777777" w:rsidR="0013795C" w:rsidRPr="0025281D" w:rsidRDefault="0013795C" w:rsidP="0013795C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评分标准：</w:t>
      </w:r>
    </w:p>
    <w:p w14:paraId="09345EA1" w14:textId="4B90B694" w:rsidR="00140E42" w:rsidRPr="00140E42" w:rsidRDefault="00140E42" w:rsidP="00140E42">
      <w:pPr>
        <w:jc w:val="both"/>
        <w:rPr>
          <w:color w:val="auto"/>
        </w:rPr>
      </w:pPr>
      <w:r w:rsidRPr="00140E42">
        <w:rPr>
          <w:color w:val="auto"/>
        </w:rPr>
        <w:t>上述每个问题</w:t>
      </w:r>
      <w:r w:rsidRPr="00140E42">
        <w:rPr>
          <w:color w:val="auto"/>
        </w:rPr>
        <w:t> 1 </w:t>
      </w:r>
      <w:r w:rsidRPr="00140E42">
        <w:rPr>
          <w:color w:val="auto"/>
        </w:rPr>
        <w:t>分，答案不唯一，只要你的说理合理即可视为正确。</w:t>
      </w:r>
    </w:p>
    <w:p w14:paraId="0030CB7F" w14:textId="77777777" w:rsidR="00140E42" w:rsidRPr="00140E42" w:rsidRDefault="00140E42" w:rsidP="00140E42">
      <w:pPr>
        <w:jc w:val="both"/>
        <w:rPr>
          <w:color w:val="auto"/>
        </w:rPr>
      </w:pPr>
    </w:p>
    <w:sectPr w:rsidR="00140E42" w:rsidRPr="00140E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6D1D1" w14:textId="77777777" w:rsidR="008452DE" w:rsidRDefault="008452DE">
      <w:pPr>
        <w:spacing w:after="0" w:line="240" w:lineRule="auto"/>
      </w:pPr>
      <w:r>
        <w:separator/>
      </w:r>
    </w:p>
    <w:p w14:paraId="78AC1CA8" w14:textId="77777777" w:rsidR="008452DE" w:rsidRDefault="008452DE"/>
  </w:endnote>
  <w:endnote w:type="continuationSeparator" w:id="0">
    <w:p w14:paraId="57C63514" w14:textId="77777777" w:rsidR="008452DE" w:rsidRDefault="008452DE">
      <w:pPr>
        <w:spacing w:after="0" w:line="240" w:lineRule="auto"/>
      </w:pPr>
      <w:r>
        <w:continuationSeparator/>
      </w:r>
    </w:p>
    <w:p w14:paraId="69EF220B" w14:textId="77777777" w:rsidR="008452DE" w:rsidRDefault="00845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9C80D" w14:textId="77777777" w:rsidR="008452DE" w:rsidRDefault="008452DE">
      <w:pPr>
        <w:spacing w:after="0" w:line="240" w:lineRule="auto"/>
      </w:pPr>
      <w:r>
        <w:separator/>
      </w:r>
    </w:p>
    <w:p w14:paraId="253C8CFE" w14:textId="77777777" w:rsidR="008452DE" w:rsidRDefault="008452DE"/>
  </w:footnote>
  <w:footnote w:type="continuationSeparator" w:id="0">
    <w:p w14:paraId="69753A4A" w14:textId="77777777" w:rsidR="008452DE" w:rsidRDefault="008452DE">
      <w:pPr>
        <w:spacing w:after="0" w:line="240" w:lineRule="auto"/>
      </w:pPr>
      <w:r>
        <w:continuationSeparator/>
      </w:r>
    </w:p>
    <w:p w14:paraId="514A2484" w14:textId="77777777" w:rsidR="008452DE" w:rsidRDefault="008452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4B58"/>
    <w:multiLevelType w:val="multilevel"/>
    <w:tmpl w:val="6CD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D1034"/>
    <w:multiLevelType w:val="multilevel"/>
    <w:tmpl w:val="BCF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6454D"/>
    <w:multiLevelType w:val="multilevel"/>
    <w:tmpl w:val="A144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432250"/>
    <w:multiLevelType w:val="multilevel"/>
    <w:tmpl w:val="3FC2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C1A4B"/>
    <w:multiLevelType w:val="multilevel"/>
    <w:tmpl w:val="A9F4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893AD6"/>
    <w:multiLevelType w:val="hybridMultilevel"/>
    <w:tmpl w:val="CAF00B94"/>
    <w:lvl w:ilvl="0" w:tplc="75128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27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F2C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7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83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AB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E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8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01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935206">
    <w:abstractNumId w:val="7"/>
  </w:num>
  <w:num w:numId="2" w16cid:durableId="1542589070">
    <w:abstractNumId w:val="6"/>
  </w:num>
  <w:num w:numId="3" w16cid:durableId="182668274">
    <w:abstractNumId w:val="5"/>
  </w:num>
  <w:num w:numId="4" w16cid:durableId="1896502341">
    <w:abstractNumId w:val="7"/>
  </w:num>
  <w:num w:numId="5" w16cid:durableId="1820606985">
    <w:abstractNumId w:val="10"/>
  </w:num>
  <w:num w:numId="6" w16cid:durableId="473060970">
    <w:abstractNumId w:val="3"/>
  </w:num>
  <w:num w:numId="7" w16cid:durableId="1957788338">
    <w:abstractNumId w:val="7"/>
  </w:num>
  <w:num w:numId="8" w16cid:durableId="368721636">
    <w:abstractNumId w:val="8"/>
  </w:num>
  <w:num w:numId="9" w16cid:durableId="750391747">
    <w:abstractNumId w:val="7"/>
  </w:num>
  <w:num w:numId="10" w16cid:durableId="1925919857">
    <w:abstractNumId w:val="7"/>
  </w:num>
  <w:num w:numId="11" w16cid:durableId="1517307206">
    <w:abstractNumId w:val="0"/>
  </w:num>
  <w:num w:numId="12" w16cid:durableId="145124072">
    <w:abstractNumId w:val="7"/>
  </w:num>
  <w:num w:numId="13" w16cid:durableId="793717619">
    <w:abstractNumId w:val="9"/>
  </w:num>
  <w:num w:numId="14" w16cid:durableId="434789143">
    <w:abstractNumId w:val="1"/>
  </w:num>
  <w:num w:numId="15" w16cid:durableId="888149297">
    <w:abstractNumId w:val="7"/>
  </w:num>
  <w:num w:numId="16" w16cid:durableId="1408991164">
    <w:abstractNumId w:val="11"/>
  </w:num>
  <w:num w:numId="17" w16cid:durableId="1928346282">
    <w:abstractNumId w:val="7"/>
  </w:num>
  <w:num w:numId="18" w16cid:durableId="543368283">
    <w:abstractNumId w:val="2"/>
  </w:num>
  <w:num w:numId="19" w16cid:durableId="977685414">
    <w:abstractNumId w:val="7"/>
  </w:num>
  <w:num w:numId="20" w16cid:durableId="1874608380">
    <w:abstractNumId w:val="7"/>
  </w:num>
  <w:num w:numId="21" w16cid:durableId="1978367211">
    <w:abstractNumId w:val="4"/>
  </w:num>
  <w:num w:numId="22" w16cid:durableId="598681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424EE"/>
    <w:rsid w:val="00056DB0"/>
    <w:rsid w:val="000756A0"/>
    <w:rsid w:val="000D218A"/>
    <w:rsid w:val="000D5EE3"/>
    <w:rsid w:val="000E4B77"/>
    <w:rsid w:val="000E4C55"/>
    <w:rsid w:val="000E70B2"/>
    <w:rsid w:val="000F481B"/>
    <w:rsid w:val="001312BF"/>
    <w:rsid w:val="0013795C"/>
    <w:rsid w:val="00140E42"/>
    <w:rsid w:val="00152FE7"/>
    <w:rsid w:val="001719E3"/>
    <w:rsid w:val="00174C63"/>
    <w:rsid w:val="00174E21"/>
    <w:rsid w:val="001B3A30"/>
    <w:rsid w:val="00221FED"/>
    <w:rsid w:val="002506AD"/>
    <w:rsid w:val="0025281D"/>
    <w:rsid w:val="0027639F"/>
    <w:rsid w:val="00302701"/>
    <w:rsid w:val="00310D83"/>
    <w:rsid w:val="00314F23"/>
    <w:rsid w:val="0037772F"/>
    <w:rsid w:val="003B5944"/>
    <w:rsid w:val="003F0EC0"/>
    <w:rsid w:val="004502B8"/>
    <w:rsid w:val="0045138D"/>
    <w:rsid w:val="004804AC"/>
    <w:rsid w:val="004829FD"/>
    <w:rsid w:val="00487E47"/>
    <w:rsid w:val="004C1EFC"/>
    <w:rsid w:val="004C435D"/>
    <w:rsid w:val="00515C0F"/>
    <w:rsid w:val="005413E1"/>
    <w:rsid w:val="00541E67"/>
    <w:rsid w:val="00593ACE"/>
    <w:rsid w:val="005F6349"/>
    <w:rsid w:val="00612B81"/>
    <w:rsid w:val="00622DE7"/>
    <w:rsid w:val="00624602"/>
    <w:rsid w:val="00645558"/>
    <w:rsid w:val="00653156"/>
    <w:rsid w:val="00675E68"/>
    <w:rsid w:val="00685F4A"/>
    <w:rsid w:val="006C0C19"/>
    <w:rsid w:val="007017A0"/>
    <w:rsid w:val="00702D9A"/>
    <w:rsid w:val="00724489"/>
    <w:rsid w:val="00741F74"/>
    <w:rsid w:val="00763FAD"/>
    <w:rsid w:val="00782A39"/>
    <w:rsid w:val="007929A8"/>
    <w:rsid w:val="007E0CE9"/>
    <w:rsid w:val="00830BDC"/>
    <w:rsid w:val="008452DE"/>
    <w:rsid w:val="008458F6"/>
    <w:rsid w:val="009046BA"/>
    <w:rsid w:val="00910E94"/>
    <w:rsid w:val="00930B77"/>
    <w:rsid w:val="00946E5B"/>
    <w:rsid w:val="00960070"/>
    <w:rsid w:val="00970106"/>
    <w:rsid w:val="00972258"/>
    <w:rsid w:val="00981FB2"/>
    <w:rsid w:val="009B05BC"/>
    <w:rsid w:val="009B6084"/>
    <w:rsid w:val="009D73C9"/>
    <w:rsid w:val="009E40DC"/>
    <w:rsid w:val="00A11225"/>
    <w:rsid w:val="00A152A4"/>
    <w:rsid w:val="00A153ED"/>
    <w:rsid w:val="00A21AF1"/>
    <w:rsid w:val="00A23670"/>
    <w:rsid w:val="00A81FA7"/>
    <w:rsid w:val="00A96F5A"/>
    <w:rsid w:val="00AD1784"/>
    <w:rsid w:val="00AD4C7E"/>
    <w:rsid w:val="00AE242E"/>
    <w:rsid w:val="00AF084C"/>
    <w:rsid w:val="00AF60B0"/>
    <w:rsid w:val="00B032A0"/>
    <w:rsid w:val="00B16558"/>
    <w:rsid w:val="00B74494"/>
    <w:rsid w:val="00B77393"/>
    <w:rsid w:val="00BD78CE"/>
    <w:rsid w:val="00C00DBB"/>
    <w:rsid w:val="00C15CAE"/>
    <w:rsid w:val="00C56C70"/>
    <w:rsid w:val="00C83E2E"/>
    <w:rsid w:val="00CE7651"/>
    <w:rsid w:val="00D21375"/>
    <w:rsid w:val="00D23477"/>
    <w:rsid w:val="00D24561"/>
    <w:rsid w:val="00D368B2"/>
    <w:rsid w:val="00D727EF"/>
    <w:rsid w:val="00D805B2"/>
    <w:rsid w:val="00DA1FA8"/>
    <w:rsid w:val="00DC01A3"/>
    <w:rsid w:val="00E13E52"/>
    <w:rsid w:val="00E154B2"/>
    <w:rsid w:val="00E751A3"/>
    <w:rsid w:val="00EF270A"/>
    <w:rsid w:val="00F11C2B"/>
    <w:rsid w:val="00F158EC"/>
    <w:rsid w:val="00F86F83"/>
    <w:rsid w:val="00FA6684"/>
    <w:rsid w:val="00FB7D02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  <w:style w:type="paragraph" w:customStyle="1" w:styleId="o1">
    <w:name w:val="o1"/>
    <w:basedOn w:val="a"/>
    <w:rsid w:val="00981FB2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98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6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202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165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82</cp:revision>
  <dcterms:created xsi:type="dcterms:W3CDTF">2022-09-17T12:12:00Z</dcterms:created>
  <dcterms:modified xsi:type="dcterms:W3CDTF">2024-10-13T03:13:00Z</dcterms:modified>
</cp:coreProperties>
</file>