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EB0A05">
      <w:pPr>
        <w:pStyle w:val="13"/>
        <w:jc w:val="both"/>
        <w:rPr>
          <w:rFonts w:hint="eastAsia" w:eastAsiaTheme="majorEastAsia"/>
          <w:color w:val="auto"/>
          <w:lang w:val="en-US" w:eastAsia="zh-CN"/>
        </w:rPr>
      </w:pPr>
      <w:r>
        <w:rPr>
          <w:rFonts w:hint="eastAsia"/>
          <w:color w:val="auto"/>
        </w:rPr>
        <w:t>应用系统体系架构 — 作业</w:t>
      </w:r>
      <w:r>
        <w:rPr>
          <w:rFonts w:hint="eastAsia"/>
          <w:color w:val="auto"/>
          <w:lang w:val="en-US" w:eastAsia="zh-CN"/>
        </w:rPr>
        <w:t>7</w:t>
      </w:r>
    </w:p>
    <w:p w14:paraId="381528B6">
      <w:pPr>
        <w:pStyle w:val="2"/>
        <w:numPr>
          <w:ilvl w:val="0"/>
          <w:numId w:val="0"/>
        </w:numPr>
        <w:ind w:left="360"/>
        <w:jc w:val="both"/>
        <w:rPr>
          <w:rFonts w:hint="default"/>
          <w:lang w:val="en-US" w:eastAsia="zh-CN"/>
        </w:rPr>
      </w:pPr>
      <w:r>
        <w:rPr>
          <w:rFonts w:hint="eastAsia"/>
          <w:color w:val="auto"/>
        </w:rPr>
        <w:t>学号：</w:t>
      </w:r>
      <w:r>
        <w:rPr>
          <w:rFonts w:hint="eastAsia"/>
          <w:color w:val="auto"/>
          <w:u w:val="single"/>
        </w:rPr>
        <w:t xml:space="preserve"> </w:t>
      </w:r>
      <w:r>
        <w:rPr>
          <w:color w:val="auto"/>
          <w:u w:val="single"/>
        </w:rPr>
        <w:t xml:space="preserve">  </w:t>
      </w:r>
      <w:r>
        <w:rPr>
          <w:rFonts w:hint="eastAsia"/>
          <w:color w:val="auto"/>
          <w:u w:val="single"/>
          <w:lang w:val="en-US" w:eastAsia="zh-CN"/>
        </w:rPr>
        <w:t>522031910213</w:t>
      </w:r>
      <w:r>
        <w:rPr>
          <w:color w:val="auto"/>
          <w:u w:val="single"/>
        </w:rPr>
        <w:t xml:space="preserve">   </w:t>
      </w:r>
      <w:r>
        <w:rPr>
          <w:color w:val="auto"/>
        </w:rPr>
        <w:t xml:space="preserve">    </w:t>
      </w:r>
      <w:r>
        <w:rPr>
          <w:rFonts w:hint="eastAsia"/>
          <w:color w:val="auto"/>
        </w:rPr>
        <w:t>姓名：</w:t>
      </w:r>
      <w:r>
        <w:rPr>
          <w:rFonts w:hint="eastAsia"/>
          <w:color w:val="auto"/>
          <w:u w:val="single"/>
        </w:rPr>
        <w:t xml:space="preserve"> </w:t>
      </w:r>
      <w:r>
        <w:rPr>
          <w:color w:val="auto"/>
          <w:u w:val="single"/>
        </w:rPr>
        <w:t xml:space="preserve">      </w:t>
      </w:r>
      <w:r>
        <w:rPr>
          <w:rFonts w:hint="eastAsia"/>
          <w:color w:val="auto"/>
          <w:u w:val="single"/>
          <w:lang w:val="en-US" w:eastAsia="zh-CN"/>
        </w:rPr>
        <w:t>朱涵</w:t>
      </w:r>
      <w:r>
        <w:rPr>
          <w:color w:val="auto"/>
          <w:u w:val="single"/>
        </w:rPr>
        <w:t xml:space="preserve">          </w:t>
      </w:r>
      <w:r>
        <w:rPr>
          <w:color w:val="auto"/>
        </w:rPr>
        <w:t xml:space="preserve">    </w:t>
      </w:r>
      <w:r>
        <w:rPr>
          <w:rFonts w:hint="eastAsia"/>
          <w:color w:val="auto"/>
        </w:rPr>
        <w:t>得分：</w:t>
      </w:r>
    </w:p>
    <w:p w14:paraId="0D69F3E9">
      <w:pPr>
        <w:numPr>
          <w:ilvl w:val="0"/>
          <w:numId w:val="0"/>
        </w:numPr>
        <w:ind w:left="-220" w:leftChars="-100" w:firstLine="0" w:firstLineChars="0"/>
        <w:jc w:val="both"/>
        <w:rPr>
          <w:color w:val="auto"/>
          <w:lang w:val="en-GB" w:eastAsia="zh-CN"/>
        </w:rPr>
      </w:pPr>
      <w:r>
        <w:rPr>
          <w:rFonts w:asciiTheme="minorHAnsi" w:hAnsiTheme="minorHAnsi" w:eastAsiaTheme="minorEastAsia" w:cstheme="minorBidi"/>
          <w:color w:val="auto"/>
          <w:sz w:val="22"/>
          <w:szCs w:val="22"/>
          <w:lang w:val="en-GB" w:eastAsia="zh-CN" w:bidi="ar-SA"/>
        </w:rPr>
        <w:t>A.</w:t>
      </w:r>
      <w:r>
        <w:rPr>
          <w:rFonts w:hint="eastAsia"/>
          <w:color w:val="auto"/>
          <w:lang w:val="en-GB" w:eastAsia="zh-CN"/>
        </w:rPr>
        <w:t>请你详细叙述物理备份和逻辑备份各自的优缺点。</w:t>
      </w:r>
    </w:p>
    <w:p w14:paraId="46A53B45">
      <w:pPr>
        <w:ind w:left="-220" w:leftChars="-10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答：</w:t>
      </w:r>
    </w:p>
    <w:p w14:paraId="2ED78D0C">
      <w:pPr>
        <w:ind w:left="-220" w:leftChars="-10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物理备份是指直接复制数据库的数据文件、日志文件等内容来进行备份的方式。</w:t>
      </w:r>
    </w:p>
    <w:p w14:paraId="36247831">
      <w:p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优点：</w:t>
      </w:r>
    </w:p>
    <w:p w14:paraId="141BF73A">
      <w:pPr>
        <w:numPr>
          <w:ilvl w:val="0"/>
          <w:numId w:val="0"/>
        </w:numPr>
        <w:ind w:left="0" w:leftChars="0" w:firstLine="7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 w:asciiTheme="minorHAnsi" w:hAnsiTheme="minorHAnsi" w:eastAsiaTheme="minorEastAsia" w:cstheme="minorBidi"/>
          <w:color w:val="auto"/>
          <w:sz w:val="22"/>
          <w:szCs w:val="22"/>
          <w:lang w:val="en-US" w:eastAsia="zh-CN" w:bidi="ar-SA"/>
        </w:rPr>
        <w:t>1.</w:t>
      </w:r>
      <w:r>
        <w:rPr>
          <w:rFonts w:hint="eastAsia"/>
          <w:color w:val="auto"/>
          <w:lang w:val="en-US" w:eastAsia="zh-CN"/>
        </w:rPr>
        <w:t>备份和恢复速度非常快，因为是直接复制，且操作很简单，不需要额外的管理操作；</w:t>
      </w:r>
    </w:p>
    <w:p w14:paraId="1E2CEE51">
      <w:pPr>
        <w:numPr>
          <w:ilvl w:val="0"/>
          <w:numId w:val="0"/>
        </w:numPr>
        <w:ind w:left="0" w:leftChars="0" w:firstLine="7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 w:asciiTheme="minorHAnsi" w:hAnsiTheme="minorHAnsi" w:eastAsiaTheme="minorEastAsia" w:cstheme="minorBidi"/>
          <w:color w:val="auto"/>
          <w:sz w:val="22"/>
          <w:szCs w:val="22"/>
          <w:lang w:val="en-US" w:eastAsia="zh-CN" w:bidi="ar-SA"/>
        </w:rPr>
        <w:t>2.</w:t>
      </w:r>
      <w:r>
        <w:rPr>
          <w:rFonts w:hint="eastAsia"/>
          <w:color w:val="auto"/>
          <w:lang w:val="en-US" w:eastAsia="zh-CN"/>
        </w:rPr>
        <w:t>不需要数据库处于运行状态也可以备份，因为是对于磁盘文件的复制。</w:t>
      </w:r>
    </w:p>
    <w:p w14:paraId="1DB83C14"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缺点：</w:t>
      </w:r>
    </w:p>
    <w:p w14:paraId="1400F585">
      <w:pPr>
        <w:numPr>
          <w:ilvl w:val="0"/>
          <w:numId w:val="0"/>
        </w:numPr>
        <w:ind w:left="0" w:leftChars="0" w:firstLine="7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 w:asciiTheme="minorHAnsi" w:hAnsiTheme="minorHAnsi" w:eastAsiaTheme="minorEastAsia" w:cstheme="minorBidi"/>
          <w:color w:val="auto"/>
          <w:sz w:val="22"/>
          <w:szCs w:val="22"/>
          <w:lang w:val="en-US" w:eastAsia="zh-CN" w:bidi="ar-SA"/>
        </w:rPr>
        <w:t>1.</w:t>
      </w:r>
      <w:r>
        <w:rPr>
          <w:rFonts w:hint="eastAsia"/>
          <w:color w:val="auto"/>
          <w:lang w:val="en-US" w:eastAsia="zh-CN"/>
        </w:rPr>
        <w:t xml:space="preserve"> 平台依赖性强，通常需要同一数据库的同一版本才能进行恢复；</w:t>
      </w:r>
    </w:p>
    <w:p w14:paraId="08E93AEF">
      <w:pPr>
        <w:numPr>
          <w:ilvl w:val="0"/>
          <w:numId w:val="0"/>
        </w:numPr>
        <w:ind w:left="0" w:leftChars="0" w:firstLine="7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 w:asciiTheme="minorHAnsi" w:hAnsiTheme="minorHAnsi" w:eastAsiaTheme="minorEastAsia" w:cstheme="minorBidi"/>
          <w:color w:val="auto"/>
          <w:sz w:val="22"/>
          <w:szCs w:val="22"/>
          <w:lang w:val="en-US" w:eastAsia="zh-CN" w:bidi="ar-SA"/>
        </w:rPr>
        <w:t>2.</w:t>
      </w:r>
      <w:r>
        <w:rPr>
          <w:rFonts w:hint="eastAsia"/>
          <w:color w:val="auto"/>
          <w:lang w:val="en-US" w:eastAsia="zh-CN"/>
        </w:rPr>
        <w:t xml:space="preserve"> 备份文件较大，包含所有数据和日志文件；</w:t>
      </w:r>
    </w:p>
    <w:p w14:paraId="019B8D92">
      <w:pPr>
        <w:numPr>
          <w:ilvl w:val="0"/>
          <w:numId w:val="0"/>
        </w:numPr>
        <w:ind w:left="0" w:leftChars="0" w:firstLine="7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 w:asciiTheme="minorHAnsi" w:hAnsiTheme="minorHAnsi" w:eastAsiaTheme="minorEastAsia" w:cstheme="minorBidi"/>
          <w:color w:val="auto"/>
          <w:sz w:val="22"/>
          <w:szCs w:val="22"/>
          <w:lang w:val="en-US" w:eastAsia="zh-CN" w:bidi="ar-SA"/>
        </w:rPr>
        <w:t>3.</w:t>
      </w:r>
      <w:r>
        <w:rPr>
          <w:rFonts w:hint="eastAsia"/>
          <w:color w:val="auto"/>
          <w:lang w:val="en-US" w:eastAsia="zh-CN"/>
        </w:rPr>
        <w:t>恢复粒度较大，无法针对单个表或行进行恢复，必须全部恢复。</w:t>
      </w:r>
    </w:p>
    <w:p w14:paraId="173F027A"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逻辑备份则是指导出像SQL语句这样的操作逻辑来进行备份的方式。</w:t>
      </w:r>
    </w:p>
    <w:p w14:paraId="0186CC54"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优点：</w:t>
      </w:r>
    </w:p>
    <w:p w14:paraId="45ACEEFD">
      <w:pPr>
        <w:numPr>
          <w:ilvl w:val="0"/>
          <w:numId w:val="0"/>
        </w:numPr>
        <w:ind w:firstLine="7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 平台无关性强，可以适用于不同版本甚至不同的数据库，只要支持SQL语句即可；</w:t>
      </w:r>
    </w:p>
    <w:p w14:paraId="25B88242">
      <w:pPr>
        <w:numPr>
          <w:ilvl w:val="0"/>
          <w:numId w:val="0"/>
        </w:numPr>
        <w:ind w:firstLine="7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 备份文件较小，只包含数据和结构的SQL文件；</w:t>
      </w:r>
    </w:p>
    <w:p w14:paraId="4BBE323C">
      <w:pPr>
        <w:numPr>
          <w:ilvl w:val="0"/>
          <w:numId w:val="0"/>
        </w:numPr>
        <w:ind w:firstLine="7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3.灵活性强，可以恢复单个表或行，也可以只创建数据库的结构</w:t>
      </w:r>
    </w:p>
    <w:p w14:paraId="281004E3"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缺点：</w:t>
      </w:r>
      <w:r>
        <w:rPr>
          <w:rFonts w:hint="eastAsia"/>
          <w:color w:val="auto"/>
          <w:lang w:val="en-US" w:eastAsia="zh-CN"/>
        </w:rPr>
        <w:tab/>
      </w:r>
    </w:p>
    <w:p w14:paraId="786E444A">
      <w:pPr>
        <w:numPr>
          <w:ilvl w:val="0"/>
          <w:numId w:val="0"/>
        </w:numPr>
        <w:ind w:firstLine="7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  备份和恢复速度较慢，因为需要解析SQL语句一步步执行，对于大型数据库比较繁琐；</w:t>
      </w:r>
    </w:p>
    <w:p w14:paraId="494A1F80">
      <w:pPr>
        <w:numPr>
          <w:ilvl w:val="0"/>
          <w:numId w:val="0"/>
        </w:numPr>
        <w:ind w:firstLine="7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 需要数据库处于启动状态才能进行。</w:t>
      </w:r>
    </w:p>
    <w:p w14:paraId="66B1B20A">
      <w:pPr>
        <w:numPr>
          <w:ilvl w:val="0"/>
          <w:numId w:val="0"/>
        </w:numPr>
        <w:ind w:left="-220" w:leftChars="-100" w:firstLine="0" w:firstLineChars="0"/>
        <w:jc w:val="both"/>
        <w:rPr>
          <w:color w:val="auto"/>
          <w:lang w:val="en-GB" w:eastAsia="zh-CN"/>
        </w:rPr>
      </w:pPr>
      <w:r>
        <w:rPr>
          <w:rFonts w:asciiTheme="minorHAnsi" w:hAnsiTheme="minorHAnsi" w:eastAsiaTheme="minorEastAsia" w:cstheme="minorBidi"/>
          <w:color w:val="auto"/>
          <w:sz w:val="22"/>
          <w:szCs w:val="22"/>
          <w:lang w:val="en-GB" w:eastAsia="zh-CN" w:bidi="ar-SA"/>
        </w:rPr>
        <w:t>B.</w:t>
      </w:r>
      <w:r>
        <w:rPr>
          <w:color w:val="auto"/>
          <w:lang w:val="en-GB" w:eastAsia="zh-CN"/>
        </w:rPr>
        <w:t>请你</w:t>
      </w:r>
      <w:r>
        <w:rPr>
          <w:rFonts w:hint="eastAsia"/>
          <w:color w:val="auto"/>
          <w:lang w:val="en-GB" w:eastAsia="zh-CN"/>
        </w:rPr>
        <w:t>参照上课的举例，详</w:t>
      </w:r>
      <w:r>
        <w:rPr>
          <w:color w:val="auto"/>
          <w:lang w:val="en-GB" w:eastAsia="zh-CN"/>
        </w:rPr>
        <w:t>细描述如何通过全量备份和增量备份来实现系统状态</w:t>
      </w:r>
      <w:r>
        <w:rPr>
          <w:rFonts w:hint="eastAsia"/>
          <w:color w:val="auto"/>
          <w:lang w:val="en-GB" w:eastAsia="zh-CN"/>
        </w:rPr>
        <w:t>的</w:t>
      </w:r>
      <w:r>
        <w:rPr>
          <w:color w:val="auto"/>
          <w:lang w:val="en-GB" w:eastAsia="zh-CN"/>
        </w:rPr>
        <w:t>恢复。</w:t>
      </w:r>
    </w:p>
    <w:p w14:paraId="43B8CF05">
      <w:pPr>
        <w:numPr>
          <w:ilvl w:val="0"/>
          <w:numId w:val="0"/>
        </w:numPr>
        <w:ind w:left="-220" w:leftChars="-100" w:firstLine="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答： </w:t>
      </w:r>
    </w:p>
    <w:p w14:paraId="7F0824E7">
      <w:pPr>
        <w:numPr>
          <w:ilvl w:val="0"/>
          <w:numId w:val="2"/>
        </w:numPr>
        <w:ind w:left="-220" w:leftChars="-100" w:firstLine="7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开启全量备份和增量备份的支持：我们使用mysqldump进行定期的全量备份，使用MySQL的binlog功能实现增量备份，具体而言，定期（比如每周一的凌晨）使用mysqldump --all-databases --master-data --single-transaction &gt; ebook_backup_{date}.sql 指令来进行全量备份，把数据导出到sql文件中，其中--all-databases参数会备份包括系统数据库在内的所有数据库，--master-data会设置主从复制恢复的相关设置，--single-transaction则会在不锁读表的情况下进行备份；在启动mysql时加上--log-bin参数即可启动binlog功能，语句会写入binlog并定期截断为多个日志文件，当进行全量备份时，可以加上--flush-logs参数来强制把当前的binlog截断并落盘，加上--delete-master-logs参数来删除当前主数据库所有的binlog，以此节省磁盘空间。</w:t>
      </w:r>
    </w:p>
    <w:p w14:paraId="52F3CFDD">
      <w:pPr>
        <w:numPr>
          <w:ilvl w:val="0"/>
          <w:numId w:val="2"/>
        </w:numPr>
        <w:ind w:left="-220" w:leftChars="-100" w:firstLine="7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当ebook遇到了导致数据库损坏的情况，可以通过以下方式恢复数据：</w:t>
      </w:r>
    </w:p>
    <w:p w14:paraId="337514A9">
      <w:pPr>
        <w:numPr>
          <w:ilvl w:val="0"/>
          <w:numId w:val="0"/>
        </w:numPr>
        <w:ind w:left="-220" w:leftChars="-100" w:firstLine="7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mysql &lt; ebook_backup_{date}.sql </w:t>
      </w:r>
      <w:r>
        <w:rPr>
          <w:rFonts w:hint="eastAsia"/>
          <w:color w:val="auto"/>
          <w:lang w:val="en-US" w:eastAsia="zh-CN"/>
        </w:rPr>
        <w:t>指令会通过全量备份将数据库恢复到指定日期的状态，在这里应该是上一个周一的凌晨。</w:t>
      </w:r>
    </w:p>
    <w:p w14:paraId="3562E631">
      <w:pPr>
        <w:numPr>
          <w:ilvl w:val="0"/>
          <w:numId w:val="0"/>
        </w:numPr>
        <w:ind w:left="-220" w:leftChars="-100" w:firstLine="7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接下来找到binlog的存储位置，可能会有形如gbichot2-bin.000001的日志文件。如果我们提前通过--log-bin参数设置好binlog的存储位置，使其和数据库文件并不在一个磁盘的话，此时日志文件应该不会遭到损坏。假设从上一次全量备份到现在产生了001到003三个binlog文件，那么使用形如</w:t>
      </w:r>
      <w:r>
        <w:rPr>
          <w:rFonts w:hint="default"/>
          <w:color w:val="auto"/>
          <w:lang w:val="en-US" w:eastAsia="zh-CN"/>
        </w:rPr>
        <w:t>mysqlbinlog gbichot2-bin.00000</w:t>
      </w:r>
      <w:r>
        <w:rPr>
          <w:rFonts w:hint="eastAsia"/>
          <w:color w:val="auto"/>
          <w:lang w:val="en-US" w:eastAsia="zh-CN"/>
        </w:rPr>
        <w:t>1</w:t>
      </w:r>
      <w:r>
        <w:rPr>
          <w:rFonts w:hint="default"/>
          <w:color w:val="auto"/>
          <w:lang w:val="en-US" w:eastAsia="zh-CN"/>
        </w:rPr>
        <w:t xml:space="preserve"> gbichot2-bin.00000</w:t>
      </w:r>
      <w:r>
        <w:rPr>
          <w:rFonts w:hint="eastAsia"/>
          <w:color w:val="auto"/>
          <w:lang w:val="en-US" w:eastAsia="zh-CN"/>
        </w:rPr>
        <w:t>2</w:t>
      </w:r>
      <w:r>
        <w:rPr>
          <w:rFonts w:hint="default"/>
          <w:color w:val="auto"/>
          <w:lang w:val="en-US" w:eastAsia="zh-CN"/>
        </w:rPr>
        <w:t xml:space="preserve">  gbichot2-bin.00000</w:t>
      </w:r>
      <w:r>
        <w:rPr>
          <w:rFonts w:hint="eastAsia"/>
          <w:color w:val="auto"/>
          <w:lang w:val="en-US" w:eastAsia="zh-CN"/>
        </w:rPr>
        <w:t xml:space="preserve">3 </w:t>
      </w:r>
      <w:r>
        <w:rPr>
          <w:rFonts w:hint="default"/>
          <w:color w:val="auto"/>
          <w:lang w:val="en-US" w:eastAsia="zh-CN"/>
        </w:rPr>
        <w:t>| mysql</w:t>
      </w:r>
      <w:r>
        <w:rPr>
          <w:rFonts w:hint="eastAsia"/>
          <w:color w:val="auto"/>
          <w:lang w:val="en-US" w:eastAsia="zh-CN"/>
        </w:rPr>
        <w:t>的指令将会在一个线程内恢复这三个日志文件的内容，使得数据库恢复到了最新的状态。注意不能同时启动三个线程分别恢复，可能会因为语句之间的依赖关系导致报错。</w:t>
      </w:r>
    </w:p>
    <w:p w14:paraId="5121944C">
      <w:pPr>
        <w:numPr>
          <w:ilvl w:val="0"/>
          <w:numId w:val="0"/>
        </w:numPr>
        <w:ind w:left="-220" w:leftChars="-100" w:firstLine="720" w:firstLineChars="0"/>
        <w:jc w:val="both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至此，数据库通过了全量和增量备份实现了系统状态的恢复。</w:t>
      </w:r>
    </w:p>
    <w:p w14:paraId="50B97CD6">
      <w:pPr>
        <w:ind w:left="0" w:leftChars="0" w:firstLine="0" w:firstLineChars="0"/>
        <w:jc w:val="both"/>
        <w:rPr>
          <w:color w:val="auto"/>
          <w:lang w:val="en-GB" w:eastAsia="zh-CN"/>
        </w:rPr>
      </w:pPr>
    </w:p>
    <w:p w14:paraId="7A119C47">
      <w:pPr>
        <w:ind w:left="-220" w:leftChars="-100" w:firstLine="0" w:firstLineChars="0"/>
        <w:jc w:val="both"/>
        <w:rPr>
          <w:color w:val="auto"/>
          <w:lang w:val="en-GB" w:eastAsia="zh-CN"/>
        </w:rPr>
      </w:pPr>
    </w:p>
    <w:p w14:paraId="77DF37E1">
      <w:pPr>
        <w:numPr>
          <w:ilvl w:val="0"/>
          <w:numId w:val="0"/>
        </w:numPr>
        <w:ind w:left="-220" w:leftChars="-100" w:firstLine="0" w:firstLineChars="0"/>
        <w:jc w:val="both"/>
        <w:rPr>
          <w:color w:val="auto"/>
          <w:lang w:val="en-GB" w:eastAsia="zh-CN"/>
        </w:rPr>
      </w:pPr>
      <w:r>
        <w:rPr>
          <w:rFonts w:asciiTheme="minorHAnsi" w:hAnsiTheme="minorHAnsi" w:eastAsiaTheme="minorEastAsia" w:cstheme="minorBidi"/>
          <w:color w:val="auto"/>
          <w:sz w:val="22"/>
          <w:szCs w:val="22"/>
          <w:lang w:val="en-GB" w:eastAsia="zh-CN" w:bidi="ar-SA"/>
        </w:rPr>
        <w:t>C.</w:t>
      </w:r>
      <w:r>
        <w:rPr>
          <w:color w:val="auto"/>
          <w:lang w:val="en-GB" w:eastAsia="zh-CN"/>
        </w:rPr>
        <w:t>请你按照你的理解，阐述Partition机制有什么好处？</w:t>
      </w:r>
    </w:p>
    <w:p w14:paraId="7F771857">
      <w:pPr>
        <w:ind w:left="-220" w:leftChars="-10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答：</w:t>
      </w:r>
    </w:p>
    <w:p w14:paraId="7947A43B">
      <w:pPr>
        <w:numPr>
          <w:ilvl w:val="0"/>
          <w:numId w:val="3"/>
        </w:numPr>
        <w:ind w:left="-220" w:leftChars="-100" w:firstLine="7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扩展数据量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。数据分区可以分布式的存放在不同磁盘或设备上，但是却可以被视为一张数据表，这样的做法打破了单个设备的容量限制。</w:t>
      </w:r>
    </w:p>
    <w:p w14:paraId="5D6ECE94">
      <w:pPr>
        <w:numPr>
          <w:ilvl w:val="0"/>
          <w:numId w:val="3"/>
        </w:numPr>
        <w:ind w:left="-220" w:leftChars="-100" w:firstLine="7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方便添加或删除批量数据。如果需要添加或删除的批数据仅仅存储在一个分区（这种情况在时间分片下非常常见），那么就可以通过DROP TABLE的方式删除或添加分区，而不用DELETE来一条条进行删除，性能将会大大提升。</w:t>
      </w:r>
    </w:p>
    <w:p w14:paraId="546B3C61">
      <w:pPr>
        <w:numPr>
          <w:ilvl w:val="0"/>
          <w:numId w:val="3"/>
        </w:numPr>
        <w:ind w:left="-220" w:leftChars="-100" w:firstLine="7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查询优化。MySQL在执行query plan时会检查WHERE条件是否可以将查询的分区进行裁剪，从而避免访问不必要的分区，显著提高了查询等语句的性能。当然，用户也可以显式指定分区来优化查询，这是同理的</w:t>
      </w:r>
    </w:p>
    <w:p w14:paraId="605697F2">
      <w:pPr>
        <w:numPr>
          <w:ilvl w:val="0"/>
          <w:numId w:val="3"/>
        </w:numPr>
        <w:ind w:left="-220" w:leftChars="-100" w:firstLine="7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提高并发性能。原本的插入和查询操作只能在一张表上进行，可能会有并发瓶颈。而分区则可以让操作在不同分表上进行，可以提高并发。</w:t>
      </w:r>
    </w:p>
    <w:p w14:paraId="1479549B">
      <w:pPr>
        <w:numPr>
          <w:ilvl w:val="0"/>
          <w:numId w:val="3"/>
        </w:numPr>
        <w:ind w:left="-220" w:leftChars="-100" w:firstLine="7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提供磁盘利用率。单一数据表过于庞大，可能会导致磁盘碎片化，而分区后的数据文件可能可以在磁盘上分散分布，提高资源利用率。</w:t>
      </w:r>
    </w:p>
    <w:p w14:paraId="0598BA23">
      <w:pPr>
        <w:ind w:left="-220" w:leftChars="-100" w:firstLine="0" w:firstLineChars="0"/>
        <w:jc w:val="both"/>
        <w:rPr>
          <w:color w:val="auto"/>
          <w:lang w:val="en-GB" w:eastAsia="zh-CN"/>
        </w:rPr>
      </w:pPr>
    </w:p>
    <w:p w14:paraId="10D2F3F0">
      <w:pPr>
        <w:ind w:left="-220" w:leftChars="-100" w:firstLine="0" w:firstLineChars="0"/>
        <w:jc w:val="both"/>
        <w:rPr>
          <w:color w:val="auto"/>
          <w:lang w:val="en-GB" w:eastAsia="zh-CN"/>
        </w:rPr>
      </w:pPr>
    </w:p>
    <w:p w14:paraId="439AF71F">
      <w:pPr>
        <w:numPr>
          <w:ilvl w:val="0"/>
          <w:numId w:val="0"/>
        </w:numPr>
        <w:ind w:left="-220" w:leftChars="-100" w:firstLine="0" w:firstLineChars="0"/>
        <w:jc w:val="both"/>
        <w:rPr>
          <w:color w:val="auto"/>
          <w:lang w:val="en-GB" w:eastAsia="zh-CN"/>
        </w:rPr>
      </w:pPr>
      <w:r>
        <w:rPr>
          <w:rFonts w:asciiTheme="minorHAnsi" w:hAnsiTheme="minorHAnsi" w:eastAsiaTheme="minorEastAsia" w:cstheme="minorBidi"/>
          <w:color w:val="auto"/>
          <w:sz w:val="22"/>
          <w:szCs w:val="22"/>
          <w:lang w:val="en-GB" w:eastAsia="zh-CN" w:bidi="ar-SA"/>
        </w:rPr>
        <w:t>D.</w:t>
      </w:r>
      <w:r>
        <w:rPr>
          <w:color w:val="auto"/>
          <w:lang w:val="en-GB" w:eastAsia="zh-CN"/>
        </w:rPr>
        <w:t>如果数据文件在一台机器上有足够的存储空间存储，是否还需要进行Partition？</w:t>
      </w:r>
      <w:r>
        <w:rPr>
          <w:rFonts w:hint="eastAsia"/>
          <w:color w:val="auto"/>
          <w:lang w:val="en-GB" w:eastAsia="zh-CN"/>
        </w:rPr>
        <w:t>为什么？</w:t>
      </w:r>
    </w:p>
    <w:p w14:paraId="68B97B95">
      <w:pPr>
        <w:ind w:left="-220" w:leftChars="-10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答：      根据实际的需求来判断。</w:t>
      </w:r>
    </w:p>
    <w:p w14:paraId="4F710CBA">
      <w:pPr>
        <w:ind w:left="-220" w:leftChars="-100" w:firstLine="7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数据量很大，用户的查询又经常落在某一个字段的连续范围内或是离散值上，比如经常需要查询某一年的数据，这时可以将数据表按照时间字段分区来优化查询的性能。同理的，有其他大量的查询需求时，也可以考虑什么样的分区可以带来性能的提升。</w:t>
      </w:r>
    </w:p>
    <w:p w14:paraId="0EA49567">
      <w:pPr>
        <w:ind w:left="-220" w:leftChars="-100" w:firstLine="7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数据具有时效性，并且需要频繁插入，比如天气数据，需要时刻更新，并且应该经常把过期的历史数据归档到其他地方，那么采用时间分片可以让归档和更新操作以分区的形式进行，避免大量的批数据迁移删除与插入。</w:t>
      </w:r>
    </w:p>
    <w:p w14:paraId="2F7B257C">
      <w:pPr>
        <w:ind w:left="-220" w:leftChars="-100" w:firstLine="7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如果系统对于并发性有较高要求，比如需要支持千万级用户的同时写入，那么分区也可以适当的提高并发性，因为原本一张表的操作被分散到多个分区。</w:t>
      </w:r>
    </w:p>
    <w:p w14:paraId="1513D532">
      <w:pPr>
        <w:ind w:left="-220" w:leftChars="-100" w:firstLine="7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如果系统有分布式的需求，需要把数据分散部署，也可以考虑数据分区，把不同的分区分布到不同设备，但是仍可以作为一张数据表来操作。</w:t>
      </w:r>
    </w:p>
    <w:p w14:paraId="5C0E962D">
      <w:pPr>
        <w:ind w:left="-220" w:leftChars="-100" w:firstLine="7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综上，当数据分区可以解决系统的需求时，就可以使用，并非只有数据存储空间不足时才能使用partitioning。</w:t>
      </w:r>
    </w:p>
    <w:sectPr>
      <w:footerReference r:id="rId5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Segoe Print"/>
    <w:panose1 w:val="02040503050203030202"/>
    <w:charset w:val="01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ngal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753B9F"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BC4C08"/>
    <w:multiLevelType w:val="singleLevel"/>
    <w:tmpl w:val="BBBC4C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F04B439"/>
    <w:multiLevelType w:val="singleLevel"/>
    <w:tmpl w:val="0F04B43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pStyle w:val="3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)"/>
      <w:lvlJc w:val="left"/>
      <w:pPr>
        <w:ind w:left="1500" w:hanging="420"/>
      </w:pPr>
      <w:rPr>
        <w:rFonts w:hint="eastAsia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mYTc4MzhjNjE3YjkzMGM1OTI2OTEwZjZiYjU5ZWUifQ=="/>
  </w:docVars>
  <w:rsids>
    <w:rsidRoot w:val="004C435D"/>
    <w:rsid w:val="000424EE"/>
    <w:rsid w:val="000756A0"/>
    <w:rsid w:val="000D5EE3"/>
    <w:rsid w:val="000E4B77"/>
    <w:rsid w:val="000E4C55"/>
    <w:rsid w:val="000E70B2"/>
    <w:rsid w:val="000F481B"/>
    <w:rsid w:val="001312BF"/>
    <w:rsid w:val="0013795C"/>
    <w:rsid w:val="00143946"/>
    <w:rsid w:val="00152FE7"/>
    <w:rsid w:val="001719E3"/>
    <w:rsid w:val="00174C63"/>
    <w:rsid w:val="00174E21"/>
    <w:rsid w:val="00193DE7"/>
    <w:rsid w:val="001A1F98"/>
    <w:rsid w:val="001B3A30"/>
    <w:rsid w:val="001D5E15"/>
    <w:rsid w:val="00221FED"/>
    <w:rsid w:val="002403F6"/>
    <w:rsid w:val="00244584"/>
    <w:rsid w:val="002506AD"/>
    <w:rsid w:val="0025281D"/>
    <w:rsid w:val="0027639F"/>
    <w:rsid w:val="00302701"/>
    <w:rsid w:val="00310D83"/>
    <w:rsid w:val="00314F23"/>
    <w:rsid w:val="00322F06"/>
    <w:rsid w:val="00374041"/>
    <w:rsid w:val="0037772F"/>
    <w:rsid w:val="00397DFC"/>
    <w:rsid w:val="003B5944"/>
    <w:rsid w:val="003F0EC0"/>
    <w:rsid w:val="004502B8"/>
    <w:rsid w:val="0045138D"/>
    <w:rsid w:val="004804AC"/>
    <w:rsid w:val="00487E47"/>
    <w:rsid w:val="00496FB4"/>
    <w:rsid w:val="004A5401"/>
    <w:rsid w:val="004C1EFC"/>
    <w:rsid w:val="004C435D"/>
    <w:rsid w:val="004E359B"/>
    <w:rsid w:val="004E3ED2"/>
    <w:rsid w:val="005413E1"/>
    <w:rsid w:val="00541E67"/>
    <w:rsid w:val="005763CE"/>
    <w:rsid w:val="005919B6"/>
    <w:rsid w:val="00593ACE"/>
    <w:rsid w:val="005F6349"/>
    <w:rsid w:val="00612B81"/>
    <w:rsid w:val="00622DE7"/>
    <w:rsid w:val="00624602"/>
    <w:rsid w:val="00640D37"/>
    <w:rsid w:val="00645558"/>
    <w:rsid w:val="00653156"/>
    <w:rsid w:val="00675E68"/>
    <w:rsid w:val="00685F4A"/>
    <w:rsid w:val="006C0C19"/>
    <w:rsid w:val="00702D9A"/>
    <w:rsid w:val="00724489"/>
    <w:rsid w:val="00741F74"/>
    <w:rsid w:val="0074723A"/>
    <w:rsid w:val="00763FAD"/>
    <w:rsid w:val="00782A39"/>
    <w:rsid w:val="007929A8"/>
    <w:rsid w:val="007E0CE9"/>
    <w:rsid w:val="00830BDC"/>
    <w:rsid w:val="008458F6"/>
    <w:rsid w:val="008D5A99"/>
    <w:rsid w:val="009046BA"/>
    <w:rsid w:val="00910E94"/>
    <w:rsid w:val="00911E4B"/>
    <w:rsid w:val="00946E5B"/>
    <w:rsid w:val="00960070"/>
    <w:rsid w:val="00970106"/>
    <w:rsid w:val="00981FB2"/>
    <w:rsid w:val="009B05BC"/>
    <w:rsid w:val="009B6084"/>
    <w:rsid w:val="009D73C9"/>
    <w:rsid w:val="009E40DC"/>
    <w:rsid w:val="00A11225"/>
    <w:rsid w:val="00A152A4"/>
    <w:rsid w:val="00A155A9"/>
    <w:rsid w:val="00A21AF1"/>
    <w:rsid w:val="00A21E4C"/>
    <w:rsid w:val="00A23670"/>
    <w:rsid w:val="00A65E8E"/>
    <w:rsid w:val="00A81FA7"/>
    <w:rsid w:val="00A96F5A"/>
    <w:rsid w:val="00AD1784"/>
    <w:rsid w:val="00AE242E"/>
    <w:rsid w:val="00AF084C"/>
    <w:rsid w:val="00B032A0"/>
    <w:rsid w:val="00B16558"/>
    <w:rsid w:val="00B6422E"/>
    <w:rsid w:val="00B74494"/>
    <w:rsid w:val="00B74570"/>
    <w:rsid w:val="00BD78CE"/>
    <w:rsid w:val="00C15CAE"/>
    <w:rsid w:val="00C56C70"/>
    <w:rsid w:val="00C83E2E"/>
    <w:rsid w:val="00CE7651"/>
    <w:rsid w:val="00D21375"/>
    <w:rsid w:val="00D23477"/>
    <w:rsid w:val="00D345EC"/>
    <w:rsid w:val="00D368B2"/>
    <w:rsid w:val="00D727EF"/>
    <w:rsid w:val="00D805B2"/>
    <w:rsid w:val="00DA1FA8"/>
    <w:rsid w:val="00DC01A3"/>
    <w:rsid w:val="00E13E52"/>
    <w:rsid w:val="00E154B2"/>
    <w:rsid w:val="00E751A3"/>
    <w:rsid w:val="00EA7395"/>
    <w:rsid w:val="00EF270A"/>
    <w:rsid w:val="00F158EC"/>
    <w:rsid w:val="00F208FB"/>
    <w:rsid w:val="00F32371"/>
    <w:rsid w:val="00F86F83"/>
    <w:rsid w:val="00FA6684"/>
    <w:rsid w:val="00FB7D02"/>
    <w:rsid w:val="00FF382B"/>
    <w:rsid w:val="0F6D37BB"/>
    <w:rsid w:val="1F6B23D9"/>
    <w:rsid w:val="22534F3E"/>
    <w:rsid w:val="3E4B6867"/>
    <w:rsid w:val="42F41F07"/>
    <w:rsid w:val="48A5640C"/>
    <w:rsid w:val="52933D91"/>
    <w:rsid w:val="579E513C"/>
    <w:rsid w:val="5D393588"/>
    <w:rsid w:val="694243BA"/>
    <w:rsid w:val="78296CC9"/>
    <w:rsid w:val="79B54CA1"/>
    <w:rsid w:val="7C610F00"/>
    <w:rsid w:val="7D5736B7"/>
    <w:rsid w:val="7FAE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link w:val="25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link w:val="26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link w:val="27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link w:val="28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link w:val="29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link w:val="30"/>
    <w:semiHidden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link w:val="31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link w:val="32"/>
    <w:semiHidden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link w:val="33"/>
    <w:semiHidden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7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6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5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4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7"/>
    <w:semiHidden/>
    <w:unhideWhenUsed/>
    <w:qFormat/>
    <w:uiPriority w:val="11"/>
    <w:pPr>
      <w:spacing w:after="160"/>
      <w:ind w:left="360"/>
      <w:contextualSpacing/>
    </w:pPr>
    <w:rPr>
      <w:i/>
      <w:spacing w:val="15"/>
      <w:sz w:val="32"/>
    </w:rPr>
  </w:style>
  <w:style w:type="paragraph" w:styleId="1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left="0"/>
    </w:pPr>
    <w:rPr>
      <w:rFonts w:ascii="宋体" w:hAnsi="宋体" w:eastAsia="宋体" w:cs="宋体"/>
      <w:color w:val="auto"/>
      <w:sz w:val="24"/>
      <w:szCs w:val="24"/>
      <w:lang w:val="en-US"/>
    </w:rPr>
  </w:style>
  <w:style w:type="character" w:styleId="21">
    <w:name w:val="Strong"/>
    <w:basedOn w:val="20"/>
    <w:semiHidden/>
    <w:unhideWhenUsed/>
    <w:qFormat/>
    <w:uiPriority w:val="22"/>
    <w:rPr>
      <w:b/>
      <w:bCs/>
    </w:rPr>
  </w:style>
  <w:style w:type="character" w:styleId="22">
    <w:name w:val="FollowedHyperlink"/>
    <w:basedOn w:val="20"/>
    <w:semiHidden/>
    <w:unhideWhenUsed/>
    <w:uiPriority w:val="99"/>
    <w:rPr>
      <w:color w:val="800080"/>
      <w:u w:val="single"/>
    </w:rPr>
  </w:style>
  <w:style w:type="character" w:styleId="23">
    <w:name w:val="Hyperlink"/>
    <w:basedOn w:val="20"/>
    <w:unhideWhenUsed/>
    <w:qFormat/>
    <w:uiPriority w:val="99"/>
    <w:rPr>
      <w:color w:val="58A8AD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HTML Code"/>
    <w:basedOn w:val="20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5">
    <w:name w:val="标题 1 字符"/>
    <w:basedOn w:val="20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7">
    <w:name w:val="标题 3 字符"/>
    <w:basedOn w:val="20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8">
    <w:name w:val="标题 4 字符"/>
    <w:basedOn w:val="20"/>
    <w:link w:val="5"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9">
    <w:name w:val="标题 5 字符"/>
    <w:basedOn w:val="20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30">
    <w:name w:val="标题 6 字符"/>
    <w:basedOn w:val="20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1">
    <w:name w:val="标题 7 字符"/>
    <w:basedOn w:val="20"/>
    <w:link w:val="8"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2">
    <w:name w:val="标题 8 字符"/>
    <w:basedOn w:val="20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标题 9 字符"/>
    <w:basedOn w:val="20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4">
    <w:name w:val="页眉 字符"/>
    <w:basedOn w:val="20"/>
    <w:link w:val="15"/>
    <w:qFormat/>
    <w:uiPriority w:val="99"/>
  </w:style>
  <w:style w:type="character" w:customStyle="1" w:styleId="35">
    <w:name w:val="页脚 字符"/>
    <w:basedOn w:val="20"/>
    <w:link w:val="14"/>
    <w:qFormat/>
    <w:uiPriority w:val="99"/>
  </w:style>
  <w:style w:type="character" w:customStyle="1" w:styleId="36">
    <w:name w:val="标题 字符"/>
    <w:basedOn w:val="20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7">
    <w:name w:val="日期 字符"/>
    <w:basedOn w:val="20"/>
    <w:link w:val="12"/>
    <w:qFormat/>
    <w:uiPriority w:val="2"/>
    <w:rPr>
      <w:sz w:val="28"/>
    </w:rPr>
  </w:style>
  <w:style w:type="character" w:customStyle="1" w:styleId="38">
    <w:name w:val="Intense Emphasis"/>
    <w:basedOn w:val="20"/>
    <w:semiHidden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styleId="39">
    <w:name w:val="Intense Quote"/>
    <w:basedOn w:val="1"/>
    <w:next w:val="1"/>
    <w:link w:val="40"/>
    <w:semiHidden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引用 字符"/>
    <w:basedOn w:val="20"/>
    <w:link w:val="39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1">
    <w:name w:val="Intense Reference"/>
    <w:basedOn w:val="20"/>
    <w:semiHidden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styleId="42">
    <w:name w:val="Quote"/>
    <w:basedOn w:val="1"/>
    <w:next w:val="1"/>
    <w:link w:val="43"/>
    <w:semiHidden/>
    <w:unhideWhenUsed/>
    <w:qFormat/>
    <w:uiPriority w:val="29"/>
    <w:pPr>
      <w:spacing w:before="240"/>
    </w:pPr>
    <w:rPr>
      <w:i/>
      <w:iCs/>
    </w:rPr>
  </w:style>
  <w:style w:type="character" w:customStyle="1" w:styleId="43">
    <w:name w:val="引用 字符"/>
    <w:basedOn w:val="20"/>
    <w:link w:val="42"/>
    <w:semiHidden/>
    <w:qFormat/>
    <w:uiPriority w:val="29"/>
    <w:rPr>
      <w:i/>
      <w:iCs/>
    </w:rPr>
  </w:style>
  <w:style w:type="character" w:customStyle="1" w:styleId="44">
    <w:name w:val="Subtle Emphasis"/>
    <w:basedOn w:val="20"/>
    <w:semiHidden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5">
    <w:name w:val="Subtle Reference"/>
    <w:basedOn w:val="20"/>
    <w:semiHidden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6">
    <w:name w:val="TOC Heading"/>
    <w:basedOn w:val="2"/>
    <w:next w:val="1"/>
    <w:semiHidden/>
    <w:unhideWhenUsed/>
    <w:qFormat/>
    <w:uiPriority w:val="39"/>
    <w:pPr>
      <w:numPr>
        <w:numId w:val="0"/>
      </w:numPr>
      <w:outlineLvl w:val="9"/>
    </w:pPr>
  </w:style>
  <w:style w:type="character" w:customStyle="1" w:styleId="47">
    <w:name w:val="副标题 字符"/>
    <w:basedOn w:val="20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styleId="48">
    <w:name w:val="Placeholder Text"/>
    <w:basedOn w:val="20"/>
    <w:semiHidden/>
    <w:qFormat/>
    <w:uiPriority w:val="99"/>
    <w:rPr>
      <w:color w:val="808080"/>
    </w:rPr>
  </w:style>
  <w:style w:type="character" w:customStyle="1" w:styleId="49">
    <w:name w:val="Unresolved Mention"/>
    <w:basedOn w:val="20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0">
    <w:name w:val="o1"/>
    <w:basedOn w:val="1"/>
    <w:qFormat/>
    <w:uiPriority w:val="0"/>
    <w:pPr>
      <w:spacing w:before="100" w:beforeAutospacing="1" w:after="100" w:afterAutospacing="1" w:line="240" w:lineRule="auto"/>
      <w:ind w:left="0"/>
    </w:pPr>
    <w:rPr>
      <w:rFonts w:ascii="宋体" w:hAnsi="宋体" w:eastAsia="宋体" w:cs="宋体"/>
      <w:color w:val="auto"/>
      <w:sz w:val="24"/>
      <w:szCs w:val="24"/>
      <w:lang w:val="en-US"/>
    </w:rPr>
  </w:style>
  <w:style w:type="character" w:customStyle="1" w:styleId="51">
    <w:name w:val="apple-converted-space"/>
    <w:basedOn w:val="2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chenhaopeng\Library\Containers\com.microsoft.Word\Data\Library\Application%20Support\Microsoft\Office\16.0\DTS\zh-CN%7b8D07459B-5743-EA4C-8149-2373F0C5FADD%7d\%7bBEAF3DF7-4C31-2B40-8082-61E617E5F650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{BEAF3DF7-4C31-2B40-8082-61E617E5F650}tf10002082.dotx</Template>
  <Pages>3</Pages>
  <Words>1043</Words>
  <Characters>1436</Characters>
  <Lines>1</Lines>
  <Paragraphs>1</Paragraphs>
  <TotalTime>64</TotalTime>
  <ScaleCrop>false</ScaleCrop>
  <LinksUpToDate>false</LinksUpToDate>
  <CharactersWithSpaces>1496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2022-09-17T12:12:00Z</dcterms:created>
  <dc:creator>Microsoft Office 用户</dc:creator>
  <cp:lastModifiedBy>朱涵</cp:lastModifiedBy>
  <dcterms:modified xsi:type="dcterms:W3CDTF">2024-11-13T05:54:46Z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C49CFAE94D4D46F2A07EF5C4E018DF54_12</vt:lpwstr>
  </property>
</Properties>
</file>