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5D11FFD8" w:rsidR="00EF270A" w:rsidRPr="0025281D" w:rsidRDefault="004C435D" w:rsidP="00A96F5A">
      <w:pPr>
        <w:pStyle w:val="ac"/>
        <w:jc w:val="both"/>
        <w:rPr>
          <w:rFonts w:hint="eastAsia"/>
          <w:color w:val="auto"/>
        </w:rPr>
      </w:pPr>
      <w:r w:rsidRPr="0025281D">
        <w:rPr>
          <w:color w:val="auto"/>
        </w:rPr>
        <w:t>202</w:t>
      </w:r>
      <w:r w:rsidR="00C62C01">
        <w:rPr>
          <w:rFonts w:hint="eastAsia"/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</w:t>
      </w:r>
      <w:r w:rsidR="00C62C01">
        <w:rPr>
          <w:rFonts w:hint="eastAsia"/>
          <w:color w:val="auto"/>
        </w:rPr>
        <w:t>1</w:t>
      </w:r>
      <w:r w:rsidRPr="0025281D">
        <w:rPr>
          <w:color w:val="auto"/>
        </w:rPr>
        <w:t>-</w:t>
      </w:r>
      <w:r w:rsidR="00C62C01">
        <w:rPr>
          <w:rFonts w:hint="eastAsia"/>
          <w:color w:val="auto"/>
        </w:rPr>
        <w:t>10</w:t>
      </w:r>
    </w:p>
    <w:p w14:paraId="1BEFD65E" w14:textId="66E718EE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EC27BE">
        <w:rPr>
          <w:rFonts w:hint="eastAsia"/>
          <w:color w:val="auto"/>
        </w:rPr>
        <w:t>7</w:t>
      </w:r>
    </w:p>
    <w:p w14:paraId="5AFF8886" w14:textId="1F5A5885" w:rsidR="00EF270A" w:rsidRPr="0025281D" w:rsidRDefault="00A21AF1" w:rsidP="00A96F5A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1825553F" w14:textId="5D0DEE1F" w:rsidR="00EF270A" w:rsidRPr="0025281D" w:rsidRDefault="00A21AF1" w:rsidP="00A96F5A">
      <w:pPr>
        <w:jc w:val="both"/>
        <w:rPr>
          <w:color w:val="auto"/>
        </w:rPr>
      </w:pPr>
      <w:r w:rsidRPr="0025281D">
        <w:rPr>
          <w:rFonts w:hint="eastAsia"/>
          <w:color w:val="auto"/>
        </w:rPr>
        <w:t>请</w:t>
      </w:r>
      <w:r w:rsidR="00140E42" w:rsidRPr="00140E42">
        <w:rPr>
          <w:color w:val="auto"/>
        </w:rPr>
        <w:t>根据上课内容，针对你在</w:t>
      </w:r>
      <w:r w:rsidR="00140E42" w:rsidRPr="00140E42">
        <w:rPr>
          <w:color w:val="auto"/>
        </w:rPr>
        <w:t>E-</w:t>
      </w:r>
      <w:proofErr w:type="spellStart"/>
      <w:r w:rsidR="00140E42" w:rsidRPr="00140E42">
        <w:rPr>
          <w:color w:val="auto"/>
        </w:rPr>
        <w:t>BookStore</w:t>
      </w:r>
      <w:proofErr w:type="spellEnd"/>
      <w:r w:rsidR="00140E42" w:rsidRPr="00140E42">
        <w:rPr>
          <w:color w:val="auto"/>
        </w:rPr>
        <w:t>项目中的数据库设计，详细回答下列问题</w:t>
      </w:r>
      <w:r w:rsidRPr="0025281D">
        <w:rPr>
          <w:rFonts w:hint="eastAsia"/>
          <w:color w:val="auto"/>
        </w:rPr>
        <w:t>：</w:t>
      </w:r>
    </w:p>
    <w:p w14:paraId="2DDD5C54" w14:textId="77777777" w:rsidR="004F4CBA" w:rsidRPr="004F4CBA" w:rsidRDefault="004F4CBA" w:rsidP="004F4CBA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请你详细叙述物理备份和逻辑备份各自的优缺点。</w:t>
      </w:r>
    </w:p>
    <w:p w14:paraId="32A2ED95" w14:textId="07C7D2DB" w:rsidR="004F4CBA" w:rsidRDefault="004F4CBA" w:rsidP="004F4CBA">
      <w:pPr>
        <w:pStyle w:val="2"/>
        <w:jc w:val="both"/>
        <w:rPr>
          <w:color w:val="auto"/>
        </w:rPr>
      </w:pPr>
      <w:r w:rsidRPr="004F4CBA">
        <w:rPr>
          <w:color w:val="auto"/>
        </w:rPr>
        <w:t>请你</w:t>
      </w:r>
      <w:r>
        <w:rPr>
          <w:rFonts w:hint="eastAsia"/>
          <w:color w:val="auto"/>
        </w:rPr>
        <w:t>参照上课的举例，</w:t>
      </w:r>
      <w:r w:rsidRPr="004F4CBA">
        <w:rPr>
          <w:rFonts w:hint="eastAsia"/>
          <w:color w:val="auto"/>
        </w:rPr>
        <w:t>详</w:t>
      </w:r>
      <w:r w:rsidRPr="004F4CBA">
        <w:rPr>
          <w:color w:val="auto"/>
        </w:rPr>
        <w:t>细描述如何通过全量备份和增量备份来实现系统状态</w:t>
      </w:r>
      <w:r>
        <w:rPr>
          <w:rFonts w:hint="eastAsia"/>
          <w:color w:val="auto"/>
        </w:rPr>
        <w:t>的</w:t>
      </w:r>
      <w:r w:rsidRPr="004F4CBA">
        <w:rPr>
          <w:color w:val="auto"/>
        </w:rPr>
        <w:t>恢复。</w:t>
      </w:r>
      <w:r w:rsidRPr="004F4CBA">
        <w:rPr>
          <w:color w:val="auto"/>
        </w:rPr>
        <w:t>(2</w:t>
      </w:r>
      <w:r w:rsidRPr="004F4CBA">
        <w:rPr>
          <w:color w:val="auto"/>
        </w:rPr>
        <w:t>分）</w:t>
      </w:r>
    </w:p>
    <w:p w14:paraId="4E58193B" w14:textId="77777777" w:rsidR="004F4CBA" w:rsidRDefault="004F4CBA" w:rsidP="004F4CBA">
      <w:pPr>
        <w:pStyle w:val="2"/>
        <w:jc w:val="both"/>
        <w:rPr>
          <w:color w:val="auto"/>
        </w:rPr>
      </w:pPr>
      <w:r w:rsidRPr="004F4CBA">
        <w:rPr>
          <w:color w:val="auto"/>
        </w:rPr>
        <w:t>请你按照你的理解，阐述</w:t>
      </w:r>
      <w:r w:rsidRPr="004F4CBA">
        <w:rPr>
          <w:color w:val="auto"/>
        </w:rPr>
        <w:t>Partition</w:t>
      </w:r>
      <w:r w:rsidRPr="004F4CBA">
        <w:rPr>
          <w:color w:val="auto"/>
        </w:rPr>
        <w:t>机制有什么好处？</w:t>
      </w:r>
    </w:p>
    <w:p w14:paraId="0EA33D39" w14:textId="16B59327" w:rsidR="004F4CBA" w:rsidRPr="004F4CBA" w:rsidRDefault="004F4CBA" w:rsidP="004F4CBA">
      <w:pPr>
        <w:pStyle w:val="2"/>
        <w:jc w:val="both"/>
        <w:rPr>
          <w:color w:val="auto"/>
        </w:rPr>
      </w:pPr>
      <w:r w:rsidRPr="004F4CBA">
        <w:rPr>
          <w:color w:val="auto"/>
        </w:rPr>
        <w:t>如果数据文件在一台机器上有足够的存储空间存储，是否还需要进行</w:t>
      </w:r>
      <w:r w:rsidRPr="004F4CBA">
        <w:rPr>
          <w:color w:val="auto"/>
        </w:rPr>
        <w:t>Partition</w:t>
      </w:r>
      <w:r w:rsidRPr="004F4CBA">
        <w:rPr>
          <w:color w:val="auto"/>
        </w:rPr>
        <w:t>？</w:t>
      </w:r>
      <w:r>
        <w:rPr>
          <w:rFonts w:hint="eastAsia"/>
          <w:color w:val="auto"/>
        </w:rPr>
        <w:t>为什么？</w:t>
      </w:r>
    </w:p>
    <w:p w14:paraId="5BC10106" w14:textId="3F75D0EA" w:rsidR="007929A8" w:rsidRPr="0025281D" w:rsidRDefault="007929A8" w:rsidP="007929A8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1AC6555D" w14:textId="21CBB921" w:rsidR="0013795C" w:rsidRPr="0025281D" w:rsidRDefault="00930B77" w:rsidP="00930B77">
      <w:pPr>
        <w:pStyle w:val="2"/>
        <w:numPr>
          <w:ilvl w:val="0"/>
          <w:numId w:val="0"/>
        </w:numPr>
        <w:ind w:left="720" w:hanging="36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将你的答案写在一个</w:t>
      </w:r>
      <w:r>
        <w:rPr>
          <w:rFonts w:hint="eastAsia"/>
          <w:color w:val="auto"/>
          <w:lang w:val="en-US"/>
        </w:rPr>
        <w:t>Word</w:t>
      </w:r>
      <w:r>
        <w:rPr>
          <w:rFonts w:hint="eastAsia"/>
          <w:color w:val="auto"/>
          <w:lang w:val="en-US"/>
        </w:rPr>
        <w:t>文件中提交</w:t>
      </w:r>
      <w:r w:rsidR="00E154B2" w:rsidRPr="0025281D">
        <w:rPr>
          <w:rFonts w:hint="eastAsia"/>
          <w:color w:val="auto"/>
          <w:lang w:val="en-US"/>
        </w:rPr>
        <w:t>。</w:t>
      </w:r>
    </w:p>
    <w:p w14:paraId="45C5A17C" w14:textId="77777777" w:rsidR="0013795C" w:rsidRPr="0025281D" w:rsidRDefault="0013795C" w:rsidP="0013795C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09345EA1" w14:textId="1D3E8DD3" w:rsidR="00140E42" w:rsidRPr="00140E42" w:rsidRDefault="00B66015" w:rsidP="00140E42">
      <w:pPr>
        <w:jc w:val="both"/>
        <w:rPr>
          <w:color w:val="auto"/>
        </w:rPr>
      </w:pPr>
      <w:r>
        <w:rPr>
          <w:rFonts w:hint="eastAsia"/>
          <w:color w:val="auto"/>
        </w:rPr>
        <w:t>B</w:t>
      </w:r>
      <w:r>
        <w:rPr>
          <w:rFonts w:hint="eastAsia"/>
          <w:color w:val="auto"/>
        </w:rPr>
        <w:t>问题</w:t>
      </w: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分，其余</w:t>
      </w:r>
      <w:r w:rsidR="00140E42" w:rsidRPr="00140E42">
        <w:rPr>
          <w:color w:val="auto"/>
        </w:rPr>
        <w:t>每个问题</w:t>
      </w:r>
      <w:r w:rsidR="00140E42" w:rsidRPr="00140E42">
        <w:rPr>
          <w:color w:val="auto"/>
        </w:rPr>
        <w:t> 1 </w:t>
      </w:r>
      <w:r w:rsidR="00140E42" w:rsidRPr="00140E42">
        <w:rPr>
          <w:color w:val="auto"/>
        </w:rPr>
        <w:t>分，答案不唯一，只要你的说理合理即可视为正确。</w:t>
      </w:r>
    </w:p>
    <w:p w14:paraId="0030CB7F" w14:textId="77777777" w:rsidR="00140E42" w:rsidRPr="00140E42" w:rsidRDefault="00140E42" w:rsidP="00140E42">
      <w:pPr>
        <w:jc w:val="both"/>
        <w:rPr>
          <w:color w:val="auto"/>
        </w:rPr>
      </w:pPr>
    </w:p>
    <w:sectPr w:rsidR="00140E42" w:rsidRPr="00140E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22C33" w14:textId="77777777" w:rsidR="004A7A91" w:rsidRDefault="004A7A91">
      <w:pPr>
        <w:spacing w:after="0" w:line="240" w:lineRule="auto"/>
      </w:pPr>
      <w:r>
        <w:separator/>
      </w:r>
    </w:p>
    <w:p w14:paraId="1166AC59" w14:textId="77777777" w:rsidR="004A7A91" w:rsidRDefault="004A7A91"/>
  </w:endnote>
  <w:endnote w:type="continuationSeparator" w:id="0">
    <w:p w14:paraId="1B39EBC1" w14:textId="77777777" w:rsidR="004A7A91" w:rsidRDefault="004A7A91">
      <w:pPr>
        <w:spacing w:after="0" w:line="240" w:lineRule="auto"/>
      </w:pPr>
      <w:r>
        <w:continuationSeparator/>
      </w:r>
    </w:p>
    <w:p w14:paraId="181606AF" w14:textId="77777777" w:rsidR="004A7A91" w:rsidRDefault="004A7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4B09A" w14:textId="77777777" w:rsidR="004A7A91" w:rsidRDefault="004A7A91">
      <w:pPr>
        <w:spacing w:after="0" w:line="240" w:lineRule="auto"/>
      </w:pPr>
      <w:r>
        <w:separator/>
      </w:r>
    </w:p>
    <w:p w14:paraId="0327DC71" w14:textId="77777777" w:rsidR="004A7A91" w:rsidRDefault="004A7A91"/>
  </w:footnote>
  <w:footnote w:type="continuationSeparator" w:id="0">
    <w:p w14:paraId="63E2A2A9" w14:textId="77777777" w:rsidR="004A7A91" w:rsidRDefault="004A7A91">
      <w:pPr>
        <w:spacing w:after="0" w:line="240" w:lineRule="auto"/>
      </w:pPr>
      <w:r>
        <w:continuationSeparator/>
      </w:r>
    </w:p>
    <w:p w14:paraId="08870BE2" w14:textId="77777777" w:rsidR="004A7A91" w:rsidRDefault="004A7A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6454D"/>
    <w:multiLevelType w:val="multilevel"/>
    <w:tmpl w:val="A144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432250"/>
    <w:multiLevelType w:val="multilevel"/>
    <w:tmpl w:val="3FC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893AD6"/>
    <w:multiLevelType w:val="hybridMultilevel"/>
    <w:tmpl w:val="CAF00B94"/>
    <w:lvl w:ilvl="0" w:tplc="75128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27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F2C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7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3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B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E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8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0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4513B"/>
    <w:multiLevelType w:val="multilevel"/>
    <w:tmpl w:val="35F2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5206">
    <w:abstractNumId w:val="7"/>
  </w:num>
  <w:num w:numId="2" w16cid:durableId="1542589070">
    <w:abstractNumId w:val="6"/>
  </w:num>
  <w:num w:numId="3" w16cid:durableId="182668274">
    <w:abstractNumId w:val="5"/>
  </w:num>
  <w:num w:numId="4" w16cid:durableId="1896502341">
    <w:abstractNumId w:val="7"/>
  </w:num>
  <w:num w:numId="5" w16cid:durableId="1820606985">
    <w:abstractNumId w:val="10"/>
  </w:num>
  <w:num w:numId="6" w16cid:durableId="473060970">
    <w:abstractNumId w:val="3"/>
  </w:num>
  <w:num w:numId="7" w16cid:durableId="1957788338">
    <w:abstractNumId w:val="7"/>
  </w:num>
  <w:num w:numId="8" w16cid:durableId="368721636">
    <w:abstractNumId w:val="8"/>
  </w:num>
  <w:num w:numId="9" w16cid:durableId="750391747">
    <w:abstractNumId w:val="7"/>
  </w:num>
  <w:num w:numId="10" w16cid:durableId="1925919857">
    <w:abstractNumId w:val="7"/>
  </w:num>
  <w:num w:numId="11" w16cid:durableId="1517307206">
    <w:abstractNumId w:val="0"/>
  </w:num>
  <w:num w:numId="12" w16cid:durableId="145124072">
    <w:abstractNumId w:val="7"/>
  </w:num>
  <w:num w:numId="13" w16cid:durableId="793717619">
    <w:abstractNumId w:val="9"/>
  </w:num>
  <w:num w:numId="14" w16cid:durableId="434789143">
    <w:abstractNumId w:val="1"/>
  </w:num>
  <w:num w:numId="15" w16cid:durableId="888149297">
    <w:abstractNumId w:val="7"/>
  </w:num>
  <w:num w:numId="16" w16cid:durableId="1408991164">
    <w:abstractNumId w:val="11"/>
  </w:num>
  <w:num w:numId="17" w16cid:durableId="1928346282">
    <w:abstractNumId w:val="7"/>
  </w:num>
  <w:num w:numId="18" w16cid:durableId="543368283">
    <w:abstractNumId w:val="2"/>
  </w:num>
  <w:num w:numId="19" w16cid:durableId="977685414">
    <w:abstractNumId w:val="7"/>
  </w:num>
  <w:num w:numId="20" w16cid:durableId="1874608380">
    <w:abstractNumId w:val="7"/>
  </w:num>
  <w:num w:numId="21" w16cid:durableId="1978367211">
    <w:abstractNumId w:val="4"/>
  </w:num>
  <w:num w:numId="22" w16cid:durableId="598681712">
    <w:abstractNumId w:val="7"/>
  </w:num>
  <w:num w:numId="23" w16cid:durableId="1032801620">
    <w:abstractNumId w:val="12"/>
  </w:num>
  <w:num w:numId="24" w16cid:durableId="1259482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424EE"/>
    <w:rsid w:val="00056DB0"/>
    <w:rsid w:val="000756A0"/>
    <w:rsid w:val="000D218A"/>
    <w:rsid w:val="000D5EE3"/>
    <w:rsid w:val="000E4B77"/>
    <w:rsid w:val="000E4C55"/>
    <w:rsid w:val="000E70B2"/>
    <w:rsid w:val="000F481B"/>
    <w:rsid w:val="001312BF"/>
    <w:rsid w:val="0013795C"/>
    <w:rsid w:val="00140E42"/>
    <w:rsid w:val="00152FE7"/>
    <w:rsid w:val="001719E3"/>
    <w:rsid w:val="00174C63"/>
    <w:rsid w:val="00174E21"/>
    <w:rsid w:val="001B3A30"/>
    <w:rsid w:val="00221FED"/>
    <w:rsid w:val="002506AD"/>
    <w:rsid w:val="0025281D"/>
    <w:rsid w:val="0027639F"/>
    <w:rsid w:val="00302701"/>
    <w:rsid w:val="00310D83"/>
    <w:rsid w:val="00314F23"/>
    <w:rsid w:val="0037772F"/>
    <w:rsid w:val="003B5944"/>
    <w:rsid w:val="003F0EC0"/>
    <w:rsid w:val="004502B8"/>
    <w:rsid w:val="0045138D"/>
    <w:rsid w:val="004804AC"/>
    <w:rsid w:val="004829FD"/>
    <w:rsid w:val="00487E47"/>
    <w:rsid w:val="004A7A91"/>
    <w:rsid w:val="004C1EFC"/>
    <w:rsid w:val="004C435D"/>
    <w:rsid w:val="004F4CBA"/>
    <w:rsid w:val="00515C0F"/>
    <w:rsid w:val="005413E1"/>
    <w:rsid w:val="00541E67"/>
    <w:rsid w:val="00593ACE"/>
    <w:rsid w:val="005F6349"/>
    <w:rsid w:val="00612B81"/>
    <w:rsid w:val="00622DE7"/>
    <w:rsid w:val="00624602"/>
    <w:rsid w:val="00645558"/>
    <w:rsid w:val="00653156"/>
    <w:rsid w:val="00675E68"/>
    <w:rsid w:val="00685F4A"/>
    <w:rsid w:val="006C0C19"/>
    <w:rsid w:val="007017A0"/>
    <w:rsid w:val="00702D9A"/>
    <w:rsid w:val="00724489"/>
    <w:rsid w:val="00733231"/>
    <w:rsid w:val="00741F74"/>
    <w:rsid w:val="00763FAD"/>
    <w:rsid w:val="00782A39"/>
    <w:rsid w:val="007929A8"/>
    <w:rsid w:val="007E0CE9"/>
    <w:rsid w:val="00830BDC"/>
    <w:rsid w:val="008458F6"/>
    <w:rsid w:val="009046BA"/>
    <w:rsid w:val="00910E94"/>
    <w:rsid w:val="00930B77"/>
    <w:rsid w:val="00946E5B"/>
    <w:rsid w:val="00960070"/>
    <w:rsid w:val="00970106"/>
    <w:rsid w:val="00972258"/>
    <w:rsid w:val="00981FB2"/>
    <w:rsid w:val="009B05BC"/>
    <w:rsid w:val="009B6084"/>
    <w:rsid w:val="009D73C9"/>
    <w:rsid w:val="009E40DC"/>
    <w:rsid w:val="00A11225"/>
    <w:rsid w:val="00A152A4"/>
    <w:rsid w:val="00A21AF1"/>
    <w:rsid w:val="00A23670"/>
    <w:rsid w:val="00A81FA7"/>
    <w:rsid w:val="00A96F5A"/>
    <w:rsid w:val="00AD1784"/>
    <w:rsid w:val="00AD4C7E"/>
    <w:rsid w:val="00AE242E"/>
    <w:rsid w:val="00AF084C"/>
    <w:rsid w:val="00AF60B0"/>
    <w:rsid w:val="00B032A0"/>
    <w:rsid w:val="00B16558"/>
    <w:rsid w:val="00B66015"/>
    <w:rsid w:val="00B74494"/>
    <w:rsid w:val="00B77393"/>
    <w:rsid w:val="00B925BE"/>
    <w:rsid w:val="00BD78CE"/>
    <w:rsid w:val="00C15CAE"/>
    <w:rsid w:val="00C56C70"/>
    <w:rsid w:val="00C62C01"/>
    <w:rsid w:val="00C83E2E"/>
    <w:rsid w:val="00CE7651"/>
    <w:rsid w:val="00D21375"/>
    <w:rsid w:val="00D23477"/>
    <w:rsid w:val="00D368B2"/>
    <w:rsid w:val="00D727EF"/>
    <w:rsid w:val="00D805B2"/>
    <w:rsid w:val="00DA1FA8"/>
    <w:rsid w:val="00DC01A3"/>
    <w:rsid w:val="00E13E52"/>
    <w:rsid w:val="00E154B2"/>
    <w:rsid w:val="00E751A3"/>
    <w:rsid w:val="00EC27BE"/>
    <w:rsid w:val="00EF270A"/>
    <w:rsid w:val="00F06301"/>
    <w:rsid w:val="00F11C2B"/>
    <w:rsid w:val="00F158EC"/>
    <w:rsid w:val="00F86F83"/>
    <w:rsid w:val="00FA6684"/>
    <w:rsid w:val="00FB7D02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202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168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85</cp:revision>
  <dcterms:created xsi:type="dcterms:W3CDTF">2022-09-17T12:12:00Z</dcterms:created>
  <dcterms:modified xsi:type="dcterms:W3CDTF">2024-10-13T03:13:00Z</dcterms:modified>
</cp:coreProperties>
</file>